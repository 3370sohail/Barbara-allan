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410150343"/>
        <w:docPartObj>
          <w:docPartGallery w:val="Cover Pages"/>
          <w:docPartUnique/>
        </w:docPartObj>
      </w:sdtPr>
      <w:sdtEndPr>
        <w:rPr>
          <w:noProof/>
          <w:color w:val="775F55" w:themeColor="text2"/>
          <w:sz w:val="32"/>
          <w:szCs w:val="32"/>
        </w:rPr>
      </w:sdtEndPr>
      <w:sdtContent>
        <w:p w:rsidR="00063675" w:rsidRDefault="00063675">
          <w:pPr>
            <w:rPr>
              <w:noProof/>
              <w:color w:val="775F55" w:themeColor="text2"/>
              <w:sz w:val="32"/>
              <w:szCs w:val="32"/>
              <w:lang w:val="en-CA" w:eastAsia="en-CA"/>
            </w:rPr>
          </w:pPr>
        </w:p>
        <w:p w:rsidR="009C1CE8" w:rsidRDefault="009C7EF1">
          <w:pPr>
            <w:rPr>
              <w:noProof/>
              <w:color w:val="775F55" w:themeColor="text2"/>
              <w:sz w:val="32"/>
              <w:szCs w:val="40"/>
            </w:rPr>
          </w:pPr>
          <w:r w:rsidRPr="009C7EF1">
            <w:rPr>
              <w:noProof/>
              <w:color w:val="775F55" w:themeColor="text2"/>
              <w:sz w:val="32"/>
              <w:szCs w:val="32"/>
              <w:lang w:val="en-CA" w:eastAsia="en-CA"/>
            </w:rPr>
            <w:drawing>
              <wp:anchor distT="0" distB="0" distL="114300" distR="114300" simplePos="0" relativeHeight="251657216" behindDoc="0" locked="0" layoutInCell="1" allowOverlap="1" wp14:anchorId="48BC5256" wp14:editId="7BAF795E">
                <wp:simplePos x="0" y="0"/>
                <wp:positionH relativeFrom="margin">
                  <wp:posOffset>333375</wp:posOffset>
                </wp:positionH>
                <wp:positionV relativeFrom="margin">
                  <wp:posOffset>1625600</wp:posOffset>
                </wp:positionV>
                <wp:extent cx="6179185" cy="3256280"/>
                <wp:effectExtent l="0" t="0" r="0" b="1270"/>
                <wp:wrapSquare wrapText="bothSides"/>
                <wp:docPr id="3" name="Picture 3" descr="C:\Users\3370sohail\Pictures\banne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3370sohail\Pictures\banner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6763" t="19565" r="16676" b="19565"/>
                        <a:stretch/>
                      </pic:blipFill>
                      <pic:spPr bwMode="auto">
                        <a:xfrm>
                          <a:off x="0" y="0"/>
                          <a:ext cx="6179185" cy="3256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3B7CC3">
            <w:rPr>
              <w:noProof/>
              <w:lang w:val="en-CA" w:eastAsia="en-CA"/>
            </w:rPr>
            <mc:AlternateContent>
              <mc:Choice Requires="wps">
                <w:drawing>
                  <wp:anchor distT="0" distB="0" distL="114300" distR="114300" simplePos="0" relativeHeight="251655168" behindDoc="0" locked="1" layoutInCell="1" allowOverlap="1" wp14:anchorId="7250B9FA" wp14:editId="1DFBAEA6">
                    <wp:simplePos x="0" y="0"/>
                    <wp:positionH relativeFrom="margin">
                      <wp:posOffset>1959610</wp:posOffset>
                    </wp:positionH>
                    <wp:positionV relativeFrom="margin">
                      <wp:align>bottom</wp:align>
                    </wp:positionV>
                    <wp:extent cx="4159250" cy="1529080"/>
                    <wp:effectExtent l="0" t="0" r="12700" b="13970"/>
                    <wp:wrapSquare wrapText="bothSides"/>
                    <wp:docPr id="35" name="Text Box 35" descr="Presenter, company name and addres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59250" cy="15290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3E12" w:rsidRPr="00063675" w:rsidRDefault="00F93E12">
                                <w:pPr>
                                  <w:pStyle w:val="Subtitle"/>
                                  <w:rPr>
                                    <w:sz w:val="48"/>
                                  </w:rPr>
                                </w:pPr>
                                <w:r w:rsidRPr="00063675">
                                  <w:rPr>
                                    <w:sz w:val="48"/>
                                  </w:rPr>
                                  <w:t xml:space="preserve">Presented by: </w:t>
                                </w:r>
                              </w:p>
                              <w:p w:rsidR="00F93E12" w:rsidRPr="00063675" w:rsidRDefault="00F93E12">
                                <w:pPr>
                                  <w:pStyle w:val="Contactinfo"/>
                                  <w:rPr>
                                    <w:sz w:val="40"/>
                                  </w:rPr>
                                </w:pPr>
                                <w:sdt>
                                  <w:sdtPr>
                                    <w:rPr>
                                      <w:sz w:val="44"/>
                                    </w:rPr>
                                    <w:alias w:val="Company"/>
                                    <w:tag w:val=""/>
                                    <w:id w:val="733736139"/>
                                    <w:placeholder>
                                      <w:docPart w:val="1340378A84A347CEBC1F9A3908DC7599"/>
                                    </w:placeholder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063675">
                                      <w:rPr>
                                        <w:sz w:val="44"/>
                                      </w:rPr>
                                      <w:t>sohail hamed</w:t>
                                    </w:r>
                                  </w:sdtContent>
                                </w:sdt>
                              </w:p>
                              <w:p w:rsidR="00F93E12" w:rsidRPr="00063675" w:rsidRDefault="00F93E12">
                                <w:pPr>
                                  <w:pStyle w:val="Contactinfo"/>
                                  <w:rPr>
                                    <w:sz w:val="28"/>
                                  </w:rPr>
                                </w:pPr>
                                <w:sdt>
                                  <w:sdtPr>
                                    <w:rPr>
                                      <w:sz w:val="48"/>
                                    </w:rPr>
                                    <w:alias w:val="Company Address"/>
                                    <w:tag w:val=""/>
                                    <w:id w:val="-1515219664"/>
                                    <w:placeholder>
                                      <w:docPart w:val="1F3183DFE99A4BED9F205EF9619786C3"/>
                                    </w:placeholder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Pr="00063675">
                                      <w:rPr>
                                        <w:sz w:val="48"/>
                                      </w:rPr>
                                      <w:t>ICS3u</w:t>
                                    </w:r>
                                  </w:sdtContent>
                                </w:sdt>
                                <w:r w:rsidRPr="00063675">
                                  <w:rPr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250B9F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5" o:spid="_x0000_s1026" type="#_x0000_t202" alt="Presenter, company name and address" style="position:absolute;left:0;text-align:left;margin-left:154.3pt;margin-top:0;width:327.5pt;height:120.4pt;z-index: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bottom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" filled="f" stroked="f" strokeweight=".5pt">
                    <v:textbox inset="0,0,0,0">
                      <w:txbxContent>
                        <w:p w:rsidR="00F93E12" w:rsidRPr="00063675" w:rsidRDefault="00F93E12">
                          <w:pPr>
                            <w:pStyle w:val="Subtitle"/>
                            <w:rPr>
                              <w:sz w:val="48"/>
                            </w:rPr>
                          </w:pPr>
                          <w:r w:rsidRPr="00063675">
                            <w:rPr>
                              <w:sz w:val="48"/>
                            </w:rPr>
                            <w:t xml:space="preserve">Presented by: </w:t>
                          </w:r>
                        </w:p>
                        <w:p w:rsidR="00F93E12" w:rsidRPr="00063675" w:rsidRDefault="00F93E12">
                          <w:pPr>
                            <w:pStyle w:val="Contactinfo"/>
                            <w:rPr>
                              <w:sz w:val="40"/>
                            </w:rPr>
                          </w:pPr>
                          <w:sdt>
                            <w:sdtPr>
                              <w:rPr>
                                <w:sz w:val="44"/>
                              </w:rPr>
                              <w:alias w:val="Company"/>
                              <w:tag w:val=""/>
                              <w:id w:val="733736139"/>
                              <w:placeholder>
                                <w:docPart w:val="1340378A84A347CEBC1F9A3908DC7599"/>
                              </w:placeholde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063675">
                                <w:rPr>
                                  <w:sz w:val="44"/>
                                </w:rPr>
                                <w:t>sohail hamed</w:t>
                              </w:r>
                            </w:sdtContent>
                          </w:sdt>
                        </w:p>
                        <w:p w:rsidR="00F93E12" w:rsidRPr="00063675" w:rsidRDefault="00F93E12">
                          <w:pPr>
                            <w:pStyle w:val="Contactinfo"/>
                            <w:rPr>
                              <w:sz w:val="28"/>
                            </w:rPr>
                          </w:pPr>
                          <w:sdt>
                            <w:sdtPr>
                              <w:rPr>
                                <w:sz w:val="48"/>
                              </w:rPr>
                              <w:alias w:val="Company Address"/>
                              <w:tag w:val=""/>
                              <w:id w:val="-1515219664"/>
                              <w:placeholder>
                                <w:docPart w:val="1F3183DFE99A4BED9F205EF9619786C3"/>
                              </w:placeholder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063675">
                                <w:rPr>
                                  <w:sz w:val="48"/>
                                </w:rPr>
                                <w:t>ICS3u</w:t>
                              </w:r>
                            </w:sdtContent>
                          </w:sdt>
                          <w:r w:rsidRPr="00063675">
                            <w:rPr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margin" anchory="margin"/>
                    <w10:anchorlock/>
                  </v:shape>
                </w:pict>
              </mc:Fallback>
            </mc:AlternateContent>
          </w:r>
          <w:r w:rsidR="003B7CC3">
            <w:rPr>
              <w:noProof/>
              <w:lang w:val="en-CA" w:eastAsia="en-CA"/>
            </w:rPr>
            <mc:AlternateContent>
              <mc:Choice Requires="wps">
                <w:drawing>
                  <wp:anchor distT="0" distB="0" distL="114300" distR="114300" simplePos="0" relativeHeight="251654144" behindDoc="0" locked="1" layoutInCell="1" allowOverlap="1" wp14:anchorId="5B67CF79" wp14:editId="388F4580">
                    <wp:simplePos x="0" y="0"/>
                    <wp:positionH relativeFrom="margin">
                      <wp:posOffset>264795</wp:posOffset>
                    </wp:positionH>
                    <wp:positionV relativeFrom="margin">
                      <wp:posOffset>5020310</wp:posOffset>
                    </wp:positionV>
                    <wp:extent cx="5788025" cy="1998980"/>
                    <wp:effectExtent l="0" t="0" r="3175" b="1270"/>
                    <wp:wrapSquare wrapText="bothSides"/>
                    <wp:docPr id="37" name="Text Box 37" descr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88025" cy="19989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sz w:val="60"/>
                                    <w:szCs w:val="60"/>
                                  </w:rPr>
                                  <w:alias w:val="Title"/>
                                  <w:tag w:val=""/>
                                  <w:id w:val="-1364747280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F93E12" w:rsidRDefault="006E2177">
                                    <w:pPr>
                                      <w:pStyle w:val="Title"/>
                                    </w:pPr>
                                    <w:r>
                                      <w:rPr>
                                        <w:sz w:val="60"/>
                                        <w:szCs w:val="60"/>
                                        <w:lang w:val="en-CA"/>
                                      </w:rPr>
                                      <w:t xml:space="preserve">Project Document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sz w:val="44"/>
                                  </w:rPr>
                                  <w:alias w:val="Subtitle"/>
                                  <w:tag w:val=""/>
                                  <w:id w:val="-1262595270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93E12" w:rsidRDefault="00F93E12">
                                    <w:pPr>
                                      <w:pStyle w:val="Subtitle"/>
                                    </w:pPr>
                                    <w:r w:rsidRPr="00063675">
                                      <w:rPr>
                                        <w:sz w:val="44"/>
                                      </w:rPr>
                                      <w:t>barbara allan wedsite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B67CF79" id="Text Box 37" o:spid="_x0000_s1027" type="#_x0000_t202" alt="Title and subtitle" style="position:absolute;left:0;text-align:left;margin-left:20.85pt;margin-top:395.3pt;width:455.75pt;height:157.4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sz w:val="60"/>
                              <w:szCs w:val="60"/>
                            </w:rPr>
                            <w:alias w:val="Title"/>
                            <w:tag w:val=""/>
                            <w:id w:val="-1364747280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F93E12" w:rsidRDefault="006E2177">
                              <w:pPr>
                                <w:pStyle w:val="Title"/>
                              </w:pPr>
                              <w:r>
                                <w:rPr>
                                  <w:sz w:val="60"/>
                                  <w:szCs w:val="60"/>
                                  <w:lang w:val="en-CA"/>
                                </w:rPr>
                                <w:t xml:space="preserve">Project Document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sz w:val="44"/>
                            </w:rPr>
                            <w:alias w:val="Subtitle"/>
                            <w:tag w:val=""/>
                            <w:id w:val="-1262595270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93E12" w:rsidRDefault="00F93E12">
                              <w:pPr>
                                <w:pStyle w:val="Subtitle"/>
                              </w:pPr>
                              <w:r w:rsidRPr="00063675">
                                <w:rPr>
                                  <w:sz w:val="44"/>
                                </w:rPr>
                                <w:t>barbara allan wedsite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  <w10:anchorlock/>
                  </v:shape>
                </w:pict>
              </mc:Fallback>
            </mc:AlternateContent>
          </w:r>
          <w:r w:rsidR="003B7CC3">
            <w:rPr>
              <w:noProof/>
              <w:lang w:val="en-CA" w:eastAsia="en-CA"/>
            </w:rPr>
            <mc:AlternateContent>
              <mc:Choice Requires="wps">
                <w:drawing>
                  <wp:anchor distT="0" distB="0" distL="114300" distR="114300" simplePos="0" relativeHeight="251656192" behindDoc="0" locked="1" layoutInCell="1" allowOverlap="1" wp14:anchorId="6B6A1298" wp14:editId="5F583BE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0" b="0"/>
                    <wp:wrapSquare wrapText="bothSides"/>
                    <wp:docPr id="33" name="Text Box 33" descr="Version number and dat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3E12" w:rsidRPr="00063675" w:rsidRDefault="00F93E12">
                                <w:pPr>
                                  <w:pStyle w:val="Subtitle"/>
                                  <w:rPr>
                                    <w:sz w:val="44"/>
                                  </w:rPr>
                                </w:pPr>
                                <w:r w:rsidRPr="00063675">
                                  <w:rPr>
                                    <w:sz w:val="44"/>
                                  </w:rPr>
                                  <w:t xml:space="preserve">Version </w:t>
                                </w:r>
                                <w:sdt>
                                  <w:sdtPr>
                                    <w:rPr>
                                      <w:sz w:val="44"/>
                                    </w:rPr>
                                    <w:id w:val="725191026"/>
                                  </w:sdtPr>
                                  <w:sdtContent>
                                    <w:r w:rsidRPr="00063675">
                                      <w:rPr>
                                        <w:sz w:val="44"/>
                                      </w:rPr>
                                      <w:t>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z w:val="44"/>
                                  </w:rPr>
                                  <w:alias w:val="Date"/>
                                  <w:tag w:val=""/>
                                  <w:id w:val="1001242125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4-11-01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93E12" w:rsidRPr="00063675" w:rsidRDefault="00F93E12">
                                    <w:pPr>
                                      <w:pStyle w:val="Subtitle"/>
                                      <w:rPr>
                                        <w:sz w:val="44"/>
                                      </w:rPr>
                                    </w:pPr>
                                    <w:r w:rsidRPr="00063675">
                                      <w:rPr>
                                        <w:sz w:val="44"/>
                                      </w:rPr>
                                      <w:t>November 1, 2014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47100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B6A1298" id="Text Box 33" o:spid="_x0000_s1028" type="#_x0000_t202" alt="Version number and date" style="position:absolute;left:0;text-align:left;margin-left:237.05pt;margin-top:0;width:288.25pt;height:287.5pt;z-index:251656192;visibility:visible;mso-wrap-style:square;mso-width-percent:471;mso-height-percent:363;mso-top-percent:91;mso-wrap-distance-left:9pt;mso-wrap-distance-top:0;mso-wrap-distance-right:9pt;mso-wrap-distance-bottom:0;mso-position-horizontal:right;mso-position-horizontal-relative:margin;mso-position-vertical-relative:page;mso-width-percent:471;mso-height-percent:363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" filled="f" stroked="f" strokeweight=".5pt">
                    <v:textbox style="mso-fit-shape-to-text:t" inset="0,0,0,0">
                      <w:txbxContent>
                        <w:p w:rsidR="00F93E12" w:rsidRPr="00063675" w:rsidRDefault="00F93E12">
                          <w:pPr>
                            <w:pStyle w:val="Subtitle"/>
                            <w:rPr>
                              <w:sz w:val="44"/>
                            </w:rPr>
                          </w:pPr>
                          <w:r w:rsidRPr="00063675">
                            <w:rPr>
                              <w:sz w:val="44"/>
                            </w:rPr>
                            <w:t xml:space="preserve">Version </w:t>
                          </w:r>
                          <w:sdt>
                            <w:sdtPr>
                              <w:rPr>
                                <w:sz w:val="44"/>
                              </w:rPr>
                              <w:id w:val="725191026"/>
                            </w:sdtPr>
                            <w:sdtContent>
                              <w:r w:rsidRPr="00063675">
                                <w:rPr>
                                  <w:sz w:val="44"/>
                                </w:rPr>
                                <w:t>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z w:val="44"/>
                            </w:rPr>
                            <w:alias w:val="Date"/>
                            <w:tag w:val=""/>
                            <w:id w:val="1001242125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4-11-01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93E12" w:rsidRPr="00063675" w:rsidRDefault="00F93E12">
                              <w:pPr>
                                <w:pStyle w:val="Subtitle"/>
                                <w:rPr>
                                  <w:sz w:val="44"/>
                                </w:rPr>
                              </w:pPr>
                              <w:r w:rsidRPr="00063675">
                                <w:rPr>
                                  <w:sz w:val="44"/>
                                </w:rPr>
                                <w:t>November 1, 2014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  <w10:anchorlock/>
                  </v:shape>
                </w:pict>
              </mc:Fallback>
            </mc:AlternateContent>
          </w:r>
          <w:r w:rsidR="003B7CC3">
            <w:rPr>
              <w:noProof/>
              <w:lang w:val="en-CA" w:eastAsia="en-CA"/>
            </w:rPr>
            <mc:AlternateContent>
              <mc:Choice Requires="wpg">
                <w:drawing>
                  <wp:anchor distT="0" distB="0" distL="114300" distR="114300" simplePos="0" relativeHeight="251653120" behindDoc="0" locked="0" layoutInCell="1" allowOverlap="1" wp14:anchorId="56FF7306" wp14:editId="20EC800D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38" name="Group 38" title="Decorative sideba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CC00"/>
                            </a:solidFill>
                          </wpg:grpSpPr>
                          <wps:wsp>
                            <wps:cNvPr id="39" name="Rectangle 39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Rectangle 40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695E152" id="Group 38" o:spid="_x0000_s1026" alt="Title: Decorative sidebar" style="position:absolute;margin-left:0;margin-top:0;width:18pt;height:10in;z-index:25165312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">
                    <v:rect id="Rectangle 39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vhlcMA&#10;AADbAAAADwAAAGRycy9kb3ducmV2LnhtbESPQWsCMRSE74L/IbxCb5ptC6KrUWqhtMWDqO39mTx3&#10;l25eliTurv/eCILHYWa+YRar3taiJR8qxwpexhkIYu1MxYWC38PnaAoiRGSDtWNScKEAq+VwsMDc&#10;uI531O5jIRKEQ44KyhibXMqgS7IYxq4hTt7JeYsxSV9I47FLcFvL1yybSIsVp4USG/ooSf/vz1bB&#10;nzutO6uP/NNettX5a+O1nm6Uen7q3+cgIvXxEb63v42CtxncvqQfIJ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lvhlcMAAADbAAAADwAAAAAAAAAAAAAAAACYAgAAZHJzL2Rv&#10;d25yZXYueG1sUEsFBgAAAAAEAAQA9QAAAIgDAAAAAA==&#10;" filled="f" stroked="f" strokeweight="1pt"/>
                    <v:rect id="Rectangle 40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LDC8MA&#10;AADbAAAADwAAAGRycy9kb3ducmV2LnhtbERPu2rDMBTdC/0HcQtZSiI3hKY4kU0JLThd8qiHjDfW&#10;rWVqXRlLcZy/r4ZAx8N5r/PRtmKg3jeOFbzMEhDEldMN1wrK78/pGwgfkDW2jknBjTzk2ePDGlPt&#10;rnyg4RhqEUPYp6jAhNClUvrKkEU/cx1x5H5cbzFE2NdS93iN4baV8yR5lRYbjg0GO9oYqn6PF6vg&#10;efexMNviK9kXQ1l27em83MyXSk2exvcViEBj+Bff3YVWsIjr45f4A2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TLDC8MAAADbAAAADwAAAAAAAAAAAAAAAACYAgAAZHJzL2Rv&#10;d25yZXYueG1sUEsFBgAAAAAEAAQA9QAAAIgDAAAAAA==&#10;" filled="f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3B7CC3">
            <w:rPr>
              <w:noProof/>
              <w:color w:val="775F55" w:themeColor="text2"/>
              <w:sz w:val="32"/>
              <w:szCs w:val="32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id w:val="-46990388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aps w:val="0"/>
          <w:noProof/>
          <w:color w:val="auto"/>
          <w:sz w:val="22"/>
          <w:szCs w:val="22"/>
        </w:rPr>
      </w:sdtEndPr>
      <w:sdtContent>
        <w:p w:rsidR="00787DEC" w:rsidRDefault="00787DEC">
          <w:pPr>
            <w:pStyle w:val="TOCHeading"/>
          </w:pPr>
          <w:r>
            <w:t>Table of Contents</w:t>
          </w:r>
        </w:p>
        <w:p w:rsidR="00713510" w:rsidRDefault="00787DEC">
          <w:pPr>
            <w:pStyle w:val="TOC1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3770642" w:history="1">
            <w:r w:rsidR="00713510" w:rsidRPr="009C6B56">
              <w:rPr>
                <w:rStyle w:val="Hyperlink"/>
                <w:noProof/>
              </w:rPr>
              <w:t>Project Scope Statement</w:t>
            </w:r>
            <w:r w:rsidR="00713510">
              <w:rPr>
                <w:noProof/>
                <w:webHidden/>
              </w:rPr>
              <w:tab/>
            </w:r>
            <w:r w:rsidR="00713510">
              <w:rPr>
                <w:noProof/>
                <w:webHidden/>
              </w:rPr>
              <w:fldChar w:fldCharType="begin"/>
            </w:r>
            <w:r w:rsidR="00713510">
              <w:rPr>
                <w:noProof/>
                <w:webHidden/>
              </w:rPr>
              <w:instrText xml:space="preserve"> PAGEREF _Toc403770642 \h </w:instrText>
            </w:r>
            <w:r w:rsidR="00713510">
              <w:rPr>
                <w:noProof/>
                <w:webHidden/>
              </w:rPr>
            </w:r>
            <w:r w:rsidR="00713510">
              <w:rPr>
                <w:noProof/>
                <w:webHidden/>
              </w:rPr>
              <w:fldChar w:fldCharType="separate"/>
            </w:r>
            <w:r w:rsidR="00713510">
              <w:rPr>
                <w:noProof/>
                <w:webHidden/>
              </w:rPr>
              <w:t>3</w:t>
            </w:r>
            <w:r w:rsidR="00713510"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43" w:history="1">
            <w:r w:rsidRPr="009C6B56">
              <w:rPr>
                <w:rStyle w:val="Hyperlink"/>
                <w:noProof/>
              </w:rPr>
              <w:t>Objectives: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44" w:history="1">
            <w:r w:rsidRPr="009C6B56">
              <w:rPr>
                <w:rStyle w:val="Hyperlink"/>
                <w:noProof/>
              </w:rPr>
              <w:t>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45" w:history="1">
            <w:r w:rsidRPr="009C6B56">
              <w:rPr>
                <w:rStyle w:val="Hyperlink"/>
                <w:noProof/>
              </w:rPr>
              <w:t>Constraints: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1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46" w:history="1">
            <w:r w:rsidRPr="009C6B56">
              <w:rPr>
                <w:rStyle w:val="Hyperlink"/>
                <w:noProof/>
              </w:rPr>
              <w:t>Analysis/Website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47" w:history="1">
            <w:r w:rsidRPr="009C6B56">
              <w:rPr>
                <w:rStyle w:val="Hyperlink"/>
                <w:noProof/>
                <w:lang w:val="en-CA"/>
              </w:rPr>
              <w:t>HOME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48" w:history="1">
            <w:r w:rsidRPr="009C6B56">
              <w:rPr>
                <w:rStyle w:val="Hyperlink"/>
                <w:noProof/>
                <w:lang w:val="fr-CA"/>
              </w:rPr>
              <w:t>Subsequent pages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49" w:history="1">
            <w:r w:rsidRPr="009C6B56">
              <w:rPr>
                <w:rStyle w:val="Hyperlink"/>
                <w:noProof/>
              </w:rPr>
              <w:t>Contact: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50" w:history="1">
            <w:r w:rsidRPr="009C6B56">
              <w:rPr>
                <w:rStyle w:val="Hyperlink"/>
                <w:noProof/>
              </w:rPr>
              <w:t>Galleries: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1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51" w:history="1">
            <w:r w:rsidRPr="009C6B56">
              <w:rPr>
                <w:rStyle w:val="Hyperlink"/>
                <w:noProof/>
              </w:rPr>
              <w:t>project Procces: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52" w:history="1">
            <w:r w:rsidRPr="009C6B56">
              <w:rPr>
                <w:rStyle w:val="Hyperlink"/>
                <w:noProof/>
              </w:rPr>
              <w:t>GENERAL PAGE outline was made: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53" w:history="1">
            <w:r w:rsidRPr="009C6B56">
              <w:rPr>
                <w:rStyle w:val="Hyperlink"/>
                <w:noProof/>
              </w:rPr>
              <w:t>A Contact forum+honeypot: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54" w:history="1">
            <w:r w:rsidRPr="009C6B56">
              <w:rPr>
                <w:rStyle w:val="Hyperlink"/>
                <w:noProof/>
              </w:rPr>
              <w:t>Java script slideshows: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55" w:history="1">
            <w:r w:rsidRPr="009C6B56">
              <w:rPr>
                <w:rStyle w:val="Hyperlink"/>
                <w:noProof/>
              </w:rPr>
              <w:t>Nav: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56" w:history="1">
            <w:r w:rsidRPr="009C6B56">
              <w:rPr>
                <w:rStyle w:val="Hyperlink"/>
                <w:noProof/>
              </w:rPr>
              <w:t>Footer: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57" w:history="1">
            <w:r w:rsidRPr="009C6B56">
              <w:rPr>
                <w:rStyle w:val="Hyperlink"/>
                <w:noProof/>
              </w:rPr>
              <w:t>Drop down testing: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58" w:history="1">
            <w:r w:rsidRPr="009C6B56">
              <w:rPr>
                <w:rStyle w:val="Hyperlink"/>
                <w:noProof/>
              </w:rPr>
              <w:t>homepage: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59" w:history="1">
            <w:r w:rsidRPr="009C6B56">
              <w:rPr>
                <w:rStyle w:val="Hyperlink"/>
                <w:noProof/>
              </w:rPr>
              <w:t>Artist statement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60" w:history="1">
            <w:r w:rsidRPr="009C6B56">
              <w:rPr>
                <w:rStyle w:val="Hyperlink"/>
                <w:noProof/>
              </w:rPr>
              <w:t>Exhibitions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61" w:history="1">
            <w:r w:rsidRPr="009C6B56">
              <w:rPr>
                <w:rStyle w:val="Hyperlink"/>
                <w:noProof/>
              </w:rPr>
              <w:t>Galleries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62" w:history="1">
            <w:r w:rsidRPr="009C6B56">
              <w:rPr>
                <w:rStyle w:val="Hyperlink"/>
                <w:noProof/>
              </w:rPr>
              <w:t>Consultaion &amp; Prints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63" w:history="1">
            <w:r w:rsidRPr="009C6B56">
              <w:rPr>
                <w:rStyle w:val="Hyperlink"/>
                <w:noProof/>
              </w:rPr>
              <w:t>Contact: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1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64" w:history="1">
            <w:r w:rsidRPr="009C6B56">
              <w:rPr>
                <w:rStyle w:val="Hyperlink"/>
                <w:noProof/>
              </w:rPr>
              <w:t>Key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65" w:history="1">
            <w:r w:rsidRPr="009C6B56">
              <w:rPr>
                <w:rStyle w:val="Hyperlink"/>
                <w:noProof/>
              </w:rPr>
              <w:t>Messaging system: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3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66" w:history="1">
            <w:r w:rsidRPr="009C6B56">
              <w:rPr>
                <w:rStyle w:val="Hyperlink"/>
                <w:noProof/>
              </w:rPr>
              <w:t>email Format example: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3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67" w:history="1">
            <w:r w:rsidRPr="009C6B56">
              <w:rPr>
                <w:rStyle w:val="Hyperlink"/>
                <w:noProof/>
              </w:rPr>
              <w:t>Sentence case CHECKER: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3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68" w:history="1">
            <w:r w:rsidRPr="009C6B56">
              <w:rPr>
                <w:rStyle w:val="Hyperlink"/>
                <w:noProof/>
              </w:rPr>
              <w:t>honeypot: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69" w:history="1">
            <w:r w:rsidRPr="009C6B56">
              <w:rPr>
                <w:rStyle w:val="Hyperlink"/>
                <w:noProof/>
              </w:rPr>
              <w:t>Slideshow galleries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3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70" w:history="1">
            <w:r w:rsidRPr="009C6B56">
              <w:rPr>
                <w:rStyle w:val="Hyperlink"/>
                <w:noProof/>
              </w:rPr>
              <w:t>continuously rotating images: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3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71" w:history="1">
            <w:r w:rsidRPr="009C6B56">
              <w:rPr>
                <w:rStyle w:val="Hyperlink"/>
                <w:noProof/>
              </w:rPr>
              <w:t>Previous and next buttons: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72" w:history="1">
            <w:r w:rsidRPr="009C6B56">
              <w:rPr>
                <w:rStyle w:val="Hyperlink"/>
                <w:noProof/>
              </w:rPr>
              <w:t>simple drop downs: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1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73" w:history="1">
            <w:r w:rsidRPr="009C6B56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74" w:history="1">
            <w:r w:rsidRPr="009C6B56">
              <w:rPr>
                <w:rStyle w:val="Hyperlink"/>
                <w:noProof/>
              </w:rPr>
              <w:t>Beta tester review: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75" w:history="1">
            <w:r w:rsidRPr="009C6B56">
              <w:rPr>
                <w:rStyle w:val="Hyperlink"/>
                <w:noProof/>
              </w:rPr>
              <w:t>next steps (if contract is renwed):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3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76" w:history="1">
            <w:r w:rsidRPr="009C6B56">
              <w:rPr>
                <w:rStyle w:val="Hyperlink"/>
                <w:noProof/>
              </w:rPr>
              <w:t>Reviewing section: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3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77" w:history="1">
            <w:r w:rsidRPr="009C6B56">
              <w:rPr>
                <w:rStyle w:val="Hyperlink"/>
                <w:noProof/>
              </w:rPr>
              <w:t>wedsite Search: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3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78" w:history="1">
            <w:r w:rsidRPr="009C6B56">
              <w:rPr>
                <w:rStyle w:val="Hyperlink"/>
                <w:noProof/>
              </w:rPr>
              <w:t>Message LIMITING: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1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79" w:history="1">
            <w:r w:rsidRPr="009C6B56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3510" w:rsidRDefault="00713510">
          <w:pPr>
            <w:pStyle w:val="TOC2"/>
            <w:tabs>
              <w:tab w:val="right" w:leader="dot" w:pos="10070"/>
            </w:tabs>
            <w:rPr>
              <w:noProof/>
              <w:kern w:val="0"/>
              <w:lang w:val="en-CA" w:eastAsia="en-CA"/>
              <w14:ligatures w14:val="none"/>
            </w:rPr>
          </w:pPr>
          <w:hyperlink w:anchor="_Toc403770680" w:history="1">
            <w:r w:rsidRPr="009C6B56">
              <w:rPr>
                <w:rStyle w:val="Hyperlink"/>
                <w:noProof/>
              </w:rPr>
              <w:t>Figure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_Toc403770680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7DEC" w:rsidRDefault="00787DEC">
          <w:r>
            <w:rPr>
              <w:b/>
              <w:bCs/>
              <w:noProof/>
            </w:rPr>
            <w:fldChar w:fldCharType="end"/>
          </w:r>
        </w:p>
      </w:sdtContent>
    </w:sdt>
    <w:p w:rsidR="00787DEC" w:rsidRDefault="00787DEC">
      <w:pPr>
        <w:spacing w:after="240" w:line="252" w:lineRule="auto"/>
        <w:ind w:left="0" w:right="0"/>
        <w:rPr>
          <w:rFonts w:asciiTheme="majorHAnsi" w:eastAsiaTheme="majorEastAsia" w:hAnsiTheme="majorHAnsi" w:cstheme="majorBidi"/>
          <w:caps/>
          <w:color w:val="94B6D2" w:themeColor="accent1"/>
          <w:sz w:val="28"/>
          <w:szCs w:val="28"/>
        </w:rPr>
      </w:pPr>
      <w:r>
        <w:br w:type="page"/>
      </w:r>
    </w:p>
    <w:p w:rsidR="009C1CE8" w:rsidRDefault="009C7EF1" w:rsidP="009C7EF1">
      <w:pPr>
        <w:pStyle w:val="Heading1"/>
      </w:pPr>
      <w:bookmarkStart w:id="1" w:name="_Toc403770642"/>
      <w:r w:rsidRPr="009C7EF1">
        <w:lastRenderedPageBreak/>
        <w:t>Project Scope Statement</w:t>
      </w:r>
      <w:bookmarkEnd w:id="1"/>
    </w:p>
    <w:p w:rsidR="00E74FC6" w:rsidRDefault="00E74FC6" w:rsidP="00E74FC6">
      <w:pPr>
        <w:pStyle w:val="Heading2"/>
      </w:pPr>
      <w:bookmarkStart w:id="2" w:name="_Toc403770643"/>
      <w:r>
        <w:t>Objectives:</w:t>
      </w:r>
      <w:bookmarkEnd w:id="2"/>
    </w:p>
    <w:p w:rsidR="00E74FC6" w:rsidRDefault="0021238B" w:rsidP="00E74FC6">
      <w:pPr>
        <w:numPr>
          <w:ilvl w:val="0"/>
          <w:numId w:val="3"/>
        </w:numPr>
        <w:spacing w:after="0"/>
        <w:ind w:right="0"/>
      </w:pPr>
      <w:r>
        <w:t>S</w:t>
      </w:r>
      <w:r w:rsidR="00E74FC6">
        <w:t>ite will be constructed &amp; available for testing by November 14, 2014</w:t>
      </w:r>
      <w:r w:rsidR="007B41FA">
        <w:t>.</w:t>
      </w:r>
    </w:p>
    <w:p w:rsidR="00E74FC6" w:rsidRDefault="00E74FC6" w:rsidP="00E74FC6">
      <w:pPr>
        <w:numPr>
          <w:ilvl w:val="0"/>
          <w:numId w:val="3"/>
        </w:numPr>
        <w:spacing w:after="0"/>
        <w:ind w:right="0"/>
      </w:pPr>
      <w:r>
        <w:t>Will include a messaging system</w:t>
      </w:r>
      <w:r w:rsidR="0021238B">
        <w:t>,</w:t>
      </w:r>
      <w:r>
        <w:t xml:space="preserve"> with the ability to send the client</w:t>
      </w:r>
      <w:r w:rsidR="003D7684">
        <w:t>,</w:t>
      </w:r>
      <w:r>
        <w:t xml:space="preserve"> messages sent </w:t>
      </w:r>
      <w:r w:rsidR="003D7684">
        <w:t>by</w:t>
      </w:r>
      <w:r>
        <w:t xml:space="preserve"> customers.</w:t>
      </w:r>
    </w:p>
    <w:p w:rsidR="00E74FC6" w:rsidRDefault="00E74FC6" w:rsidP="00E74FC6">
      <w:pPr>
        <w:numPr>
          <w:ilvl w:val="0"/>
          <w:numId w:val="3"/>
        </w:numPr>
        <w:spacing w:after="0"/>
        <w:ind w:right="0"/>
      </w:pPr>
      <w:r>
        <w:t>Slide</w:t>
      </w:r>
      <w:r w:rsidR="00485106">
        <w:t xml:space="preserve"> shows displaying clients photo</w:t>
      </w:r>
      <w:r>
        <w:t xml:space="preserve">graphs  </w:t>
      </w:r>
    </w:p>
    <w:p w:rsidR="00AE1999" w:rsidRDefault="00AE1999" w:rsidP="00E74FC6">
      <w:pPr>
        <w:numPr>
          <w:ilvl w:val="0"/>
          <w:numId w:val="3"/>
        </w:numPr>
        <w:spacing w:after="0"/>
        <w:ind w:right="0"/>
      </w:pPr>
      <w:r w:rsidRPr="00FC6286">
        <w:t xml:space="preserve">Website </w:t>
      </w:r>
      <w:r>
        <w:t>will appeal</w:t>
      </w:r>
      <w:r w:rsidRPr="00FC6286">
        <w:t xml:space="preserve"> to general audience and creates an experience that makes users want to come back and buy photographs.</w:t>
      </w:r>
    </w:p>
    <w:p w:rsidR="00E74FC6" w:rsidRPr="00E74FC6" w:rsidRDefault="00E74FC6" w:rsidP="00E74FC6"/>
    <w:p w:rsidR="009C7EF1" w:rsidRDefault="009C7EF1" w:rsidP="009C7EF1">
      <w:pPr>
        <w:pStyle w:val="Heading2"/>
      </w:pPr>
      <w:bookmarkStart w:id="3" w:name="_Toc403770644"/>
      <w:r>
        <w:t>Description:</w:t>
      </w:r>
      <w:bookmarkEnd w:id="3"/>
    </w:p>
    <w:p w:rsidR="00317F8D" w:rsidRPr="00317F8D" w:rsidRDefault="00317F8D" w:rsidP="00317F8D">
      <w:r w:rsidRPr="00FC6286">
        <w:rPr>
          <w:lang w:val="en-CA"/>
        </w:rPr>
        <w:t xml:space="preserve">Client requires </w:t>
      </w:r>
      <w:r>
        <w:rPr>
          <w:lang w:val="en-CA"/>
        </w:rPr>
        <w:t>her current</w:t>
      </w:r>
      <w:r w:rsidRPr="00FC6286">
        <w:rPr>
          <w:lang w:val="en-CA"/>
        </w:rPr>
        <w:t xml:space="preserve"> site </w:t>
      </w:r>
      <w:r>
        <w:rPr>
          <w:lang w:val="en-CA"/>
        </w:rPr>
        <w:t xml:space="preserve">to be </w:t>
      </w:r>
      <w:r w:rsidRPr="00FC6286">
        <w:rPr>
          <w:lang w:val="en-CA"/>
        </w:rPr>
        <w:t>too modifi</w:t>
      </w:r>
      <w:r>
        <w:rPr>
          <w:lang w:val="en-CA"/>
        </w:rPr>
        <w:t>ed</w:t>
      </w:r>
      <w:r w:rsidRPr="00FC6286">
        <w:rPr>
          <w:lang w:val="en-CA"/>
        </w:rPr>
        <w:t xml:space="preserve"> so that </w:t>
      </w:r>
      <w:r>
        <w:rPr>
          <w:lang w:val="en-CA"/>
        </w:rPr>
        <w:t xml:space="preserve">it </w:t>
      </w:r>
      <w:r w:rsidRPr="00FC6286">
        <w:rPr>
          <w:lang w:val="en-CA"/>
        </w:rPr>
        <w:t xml:space="preserve">appears visually appealing and adds functionality to the web users’ experience.  </w:t>
      </w:r>
      <w:r>
        <w:rPr>
          <w:lang w:val="en-CA"/>
        </w:rPr>
        <w:t xml:space="preserve"> </w:t>
      </w:r>
    </w:p>
    <w:p w:rsidR="00D92EEA" w:rsidRDefault="009C7EF1" w:rsidP="00EC6F5D">
      <w:r>
        <w:t>The website will have the following features – it will be accessible from any browser, secure</w:t>
      </w:r>
      <w:r w:rsidR="00E95F0D">
        <w:t xml:space="preserve">, </w:t>
      </w:r>
      <w:r w:rsidR="007C5031">
        <w:t>appealing and</w:t>
      </w:r>
      <w:r w:rsidR="0080458C">
        <w:t xml:space="preserve"> user friendly. </w:t>
      </w:r>
      <w:r>
        <w:t>Will display all images requested in</w:t>
      </w:r>
      <w:r w:rsidR="0080458C">
        <w:t xml:space="preserve"> the</w:t>
      </w:r>
      <w:r>
        <w:t xml:space="preserve"> gallery section, as well as included a user friendly contact form with the ability to send message</w:t>
      </w:r>
      <w:r w:rsidR="003D7684">
        <w:t>s</w:t>
      </w:r>
      <w:r>
        <w:t xml:space="preserve"> to the clients email.</w:t>
      </w:r>
    </w:p>
    <w:p w:rsidR="00EC6F5D" w:rsidRDefault="00EC6F5D" w:rsidP="00EC6F5D"/>
    <w:p w:rsidR="00162DE1" w:rsidRDefault="00162DE1" w:rsidP="00162DE1">
      <w:pPr>
        <w:pStyle w:val="Heading2"/>
      </w:pPr>
      <w:bookmarkStart w:id="4" w:name="_Toc403770645"/>
      <w:r>
        <w:t>Constraints:</w:t>
      </w:r>
      <w:bookmarkEnd w:id="4"/>
    </w:p>
    <w:p w:rsidR="00162DE1" w:rsidRDefault="00150CAE" w:rsidP="00162DE1">
      <w:pPr>
        <w:numPr>
          <w:ilvl w:val="0"/>
          <w:numId w:val="3"/>
        </w:numPr>
        <w:spacing w:after="0"/>
        <w:ind w:right="0"/>
        <w:jc w:val="both"/>
      </w:pPr>
      <w:r>
        <w:t>P</w:t>
      </w:r>
      <w:r w:rsidR="00162DE1">
        <w:t xml:space="preserve">roject </w:t>
      </w:r>
      <w:r>
        <w:t>must</w:t>
      </w:r>
      <w:r w:rsidR="00162DE1">
        <w:t xml:space="preserve"> be completed within a </w:t>
      </w:r>
      <w:r w:rsidR="00485106">
        <w:t>weeks’ time</w:t>
      </w:r>
    </w:p>
    <w:p w:rsidR="00162DE1" w:rsidRDefault="00954E07" w:rsidP="00162DE1">
      <w:pPr>
        <w:numPr>
          <w:ilvl w:val="0"/>
          <w:numId w:val="3"/>
        </w:numPr>
        <w:spacing w:after="0"/>
        <w:ind w:right="0"/>
        <w:jc w:val="both"/>
      </w:pPr>
      <w:r>
        <w:t>Must</w:t>
      </w:r>
      <w:r w:rsidR="003D7684">
        <w:t xml:space="preserve"> be coded</w:t>
      </w:r>
      <w:r w:rsidR="00162DE1">
        <w:t xml:space="preserve"> </w:t>
      </w:r>
      <w:r w:rsidR="003D7684">
        <w:t>using</w:t>
      </w:r>
      <w:r w:rsidR="00162DE1">
        <w:t xml:space="preserve"> only </w:t>
      </w:r>
      <w:r>
        <w:t>html,</w:t>
      </w:r>
      <w:r w:rsidR="00150CAE">
        <w:t xml:space="preserve"> PHP,</w:t>
      </w:r>
      <w:r w:rsidR="003D7684">
        <w:t xml:space="preserve"> CSS,</w:t>
      </w:r>
      <w:r w:rsidR="00150CAE">
        <w:t xml:space="preserve"> J</w:t>
      </w:r>
      <w:r w:rsidR="00162DE1">
        <w:t>ava script</w:t>
      </w:r>
      <w:r w:rsidR="003D7684">
        <w:t xml:space="preserve">, and </w:t>
      </w:r>
      <w:r w:rsidR="003D7684" w:rsidRPr="00FC6286">
        <w:t>no</w:t>
      </w:r>
      <w:r w:rsidR="0080458C">
        <w:t>t have</w:t>
      </w:r>
      <w:r w:rsidR="007B41FA">
        <w:t xml:space="preserve"> any</w:t>
      </w:r>
      <w:r w:rsidR="003D7684" w:rsidRPr="00FC6286">
        <w:t xml:space="preserve"> database backend items</w:t>
      </w:r>
      <w:r w:rsidR="00162DE1">
        <w:t>.</w:t>
      </w:r>
    </w:p>
    <w:p w:rsidR="003D7684" w:rsidRPr="00FC6286" w:rsidRDefault="003D7684" w:rsidP="003D7684">
      <w:pPr>
        <w:pStyle w:val="ListParagraph"/>
        <w:numPr>
          <w:ilvl w:val="0"/>
          <w:numId w:val="3"/>
        </w:numPr>
      </w:pPr>
      <w:r w:rsidRPr="00FC6286">
        <w:t>No templates are allowed to be used</w:t>
      </w:r>
      <w:r>
        <w:t>,</w:t>
      </w:r>
      <w:r w:rsidRPr="00FC6286">
        <w:t xml:space="preserve"> must be </w:t>
      </w:r>
      <w:r>
        <w:t xml:space="preserve">an </w:t>
      </w:r>
      <w:r w:rsidRPr="00FC6286">
        <w:t xml:space="preserve">original design concept for the layouts.  </w:t>
      </w:r>
    </w:p>
    <w:p w:rsidR="003D7684" w:rsidRDefault="003D7684" w:rsidP="003D7684">
      <w:pPr>
        <w:spacing w:after="0"/>
        <w:ind w:left="720" w:right="0"/>
        <w:jc w:val="both"/>
      </w:pPr>
    </w:p>
    <w:p w:rsidR="00150CAE" w:rsidRDefault="00150CAE" w:rsidP="00150CAE">
      <w:pPr>
        <w:pStyle w:val="Heading1"/>
      </w:pPr>
      <w:bookmarkStart w:id="5" w:name="_Toc403770646"/>
      <w:r>
        <w:t>Analysis/Website Requirements</w:t>
      </w:r>
      <w:bookmarkEnd w:id="5"/>
    </w:p>
    <w:p w:rsidR="00150CAE" w:rsidRDefault="00150CAE" w:rsidP="00150CAE"/>
    <w:p w:rsidR="00150CAE" w:rsidRDefault="00150CAE" w:rsidP="00150CAE">
      <w:pPr>
        <w:pStyle w:val="Heading2"/>
        <w:rPr>
          <w:lang w:val="en-CA"/>
        </w:rPr>
      </w:pPr>
      <w:bookmarkStart w:id="6" w:name="_Toc403770647"/>
      <w:r w:rsidRPr="00FC6286">
        <w:rPr>
          <w:lang w:val="en-CA"/>
        </w:rPr>
        <w:t>HOME PAGE</w:t>
      </w:r>
      <w:r>
        <w:rPr>
          <w:lang w:val="en-CA"/>
        </w:rPr>
        <w:t>:</w:t>
      </w:r>
      <w:bookmarkEnd w:id="6"/>
    </w:p>
    <w:p w:rsidR="00150CAE" w:rsidRDefault="00150CAE" w:rsidP="00150CAE">
      <w:pPr>
        <w:numPr>
          <w:ilvl w:val="0"/>
          <w:numId w:val="3"/>
        </w:numPr>
        <w:spacing w:after="0"/>
        <w:ind w:right="0"/>
        <w:jc w:val="both"/>
      </w:pPr>
      <w:r w:rsidRPr="00FC6286">
        <w:rPr>
          <w:lang w:val="en-CA"/>
        </w:rPr>
        <w:t>Should contain a black</w:t>
      </w:r>
      <w:r>
        <w:rPr>
          <w:lang w:val="en-CA"/>
        </w:rPr>
        <w:t xml:space="preserve"> or dark </w:t>
      </w:r>
      <w:r w:rsidR="003D7684">
        <w:rPr>
          <w:lang w:val="en-CA"/>
        </w:rPr>
        <w:t>shade</w:t>
      </w:r>
      <w:r>
        <w:rPr>
          <w:lang w:val="en-CA"/>
        </w:rPr>
        <w:t xml:space="preserve"> background.</w:t>
      </w:r>
    </w:p>
    <w:p w:rsidR="00150CAE" w:rsidRDefault="00150CAE" w:rsidP="00150CAE">
      <w:pPr>
        <w:numPr>
          <w:ilvl w:val="0"/>
          <w:numId w:val="3"/>
        </w:numPr>
        <w:spacing w:after="0"/>
        <w:ind w:right="0"/>
        <w:jc w:val="both"/>
      </w:pPr>
      <w:r>
        <w:t>Provide</w:t>
      </w:r>
      <w:r w:rsidR="003D7684">
        <w:t>d</w:t>
      </w:r>
      <w:r>
        <w:t xml:space="preserve"> </w:t>
      </w:r>
      <w:r w:rsidR="00C20093">
        <w:t>image (</w:t>
      </w:r>
      <w:r>
        <w:t>figure 1) must be the central focus of the page.</w:t>
      </w:r>
    </w:p>
    <w:p w:rsidR="00150CAE" w:rsidRPr="00150CAE" w:rsidRDefault="00150CAE" w:rsidP="00150CAE">
      <w:pPr>
        <w:numPr>
          <w:ilvl w:val="0"/>
          <w:numId w:val="3"/>
        </w:numPr>
        <w:spacing w:after="0"/>
        <w:ind w:right="0"/>
        <w:jc w:val="both"/>
      </w:pPr>
      <w:r w:rsidRPr="00FC6286">
        <w:rPr>
          <w:lang w:val="en-CA"/>
        </w:rPr>
        <w:t xml:space="preserve">The </w:t>
      </w:r>
      <w:r>
        <w:rPr>
          <w:lang w:val="en-CA"/>
        </w:rPr>
        <w:t>navigation menu</w:t>
      </w:r>
      <w:r w:rsidRPr="00FC6286">
        <w:rPr>
          <w:lang w:val="en-CA"/>
        </w:rPr>
        <w:t xml:space="preserve"> must be on the top of the page and consist of the menu options</w:t>
      </w:r>
      <w:r>
        <w:rPr>
          <w:lang w:val="en-CA"/>
        </w:rPr>
        <w:t xml:space="preserve"> provided:</w:t>
      </w:r>
    </w:p>
    <w:p w:rsidR="00150CAE" w:rsidRPr="00150CAE" w:rsidRDefault="0037301F" w:rsidP="008F48C5">
      <w:pPr>
        <w:pStyle w:val="ListParagraph"/>
        <w:numPr>
          <w:ilvl w:val="1"/>
          <w:numId w:val="4"/>
        </w:numPr>
        <w:spacing w:after="0"/>
        <w:ind w:right="0"/>
        <w:jc w:val="both"/>
      </w:pPr>
      <w:r>
        <w:rPr>
          <w:lang w:val="fr-CA"/>
        </w:rPr>
        <w:t>Artists state</w:t>
      </w:r>
      <w:r w:rsidR="00150CAE" w:rsidRPr="008F48C5">
        <w:rPr>
          <w:lang w:val="fr-CA"/>
        </w:rPr>
        <w:t>ment</w:t>
      </w:r>
    </w:p>
    <w:p w:rsidR="00150CAE" w:rsidRPr="00150CAE" w:rsidRDefault="00150CAE" w:rsidP="008F48C5">
      <w:pPr>
        <w:pStyle w:val="ListParagraph"/>
        <w:numPr>
          <w:ilvl w:val="1"/>
          <w:numId w:val="4"/>
        </w:numPr>
        <w:spacing w:after="0"/>
        <w:ind w:right="0"/>
        <w:jc w:val="both"/>
      </w:pPr>
      <w:r w:rsidRPr="008F48C5">
        <w:rPr>
          <w:lang w:val="fr-CA"/>
        </w:rPr>
        <w:t>Exhibitions</w:t>
      </w:r>
    </w:p>
    <w:p w:rsidR="00150CAE" w:rsidRPr="00150CAE" w:rsidRDefault="00150CAE" w:rsidP="008F48C5">
      <w:pPr>
        <w:pStyle w:val="ListParagraph"/>
        <w:numPr>
          <w:ilvl w:val="1"/>
          <w:numId w:val="4"/>
        </w:numPr>
        <w:spacing w:after="0"/>
        <w:ind w:right="0"/>
        <w:jc w:val="both"/>
      </w:pPr>
      <w:r w:rsidRPr="008F48C5">
        <w:rPr>
          <w:lang w:val="fr-CA"/>
        </w:rPr>
        <w:t>Portraits</w:t>
      </w:r>
    </w:p>
    <w:p w:rsidR="00150CAE" w:rsidRPr="00150CAE" w:rsidRDefault="00150CAE" w:rsidP="008F48C5">
      <w:pPr>
        <w:pStyle w:val="ListParagraph"/>
        <w:numPr>
          <w:ilvl w:val="1"/>
          <w:numId w:val="4"/>
        </w:numPr>
        <w:spacing w:after="0"/>
        <w:ind w:right="0"/>
        <w:jc w:val="both"/>
      </w:pPr>
      <w:r w:rsidRPr="008F48C5">
        <w:rPr>
          <w:lang w:val="fr-CA"/>
        </w:rPr>
        <w:t>Consultation  and Prints</w:t>
      </w:r>
      <w:r w:rsidRPr="008F48C5">
        <w:rPr>
          <w:lang w:val="en-CA"/>
        </w:rPr>
        <w:t xml:space="preserve">  </w:t>
      </w:r>
    </w:p>
    <w:p w:rsidR="00150CAE" w:rsidRPr="00150CAE" w:rsidRDefault="00150CAE" w:rsidP="008F48C5">
      <w:pPr>
        <w:pStyle w:val="ListParagraph"/>
        <w:numPr>
          <w:ilvl w:val="1"/>
          <w:numId w:val="4"/>
        </w:numPr>
        <w:spacing w:after="0"/>
        <w:ind w:right="0"/>
        <w:jc w:val="both"/>
      </w:pPr>
      <w:r w:rsidRPr="00FC6286">
        <w:t>Galleries</w:t>
      </w:r>
    </w:p>
    <w:p w:rsidR="00150CAE" w:rsidRDefault="00150CAE" w:rsidP="008F48C5">
      <w:pPr>
        <w:pStyle w:val="ListParagraph"/>
        <w:numPr>
          <w:ilvl w:val="1"/>
          <w:numId w:val="4"/>
        </w:numPr>
        <w:spacing w:after="0"/>
        <w:ind w:right="0"/>
        <w:jc w:val="both"/>
      </w:pPr>
      <w:r w:rsidRPr="00FC6286">
        <w:t>Contact</w:t>
      </w:r>
    </w:p>
    <w:p w:rsidR="00150CAE" w:rsidRPr="00150CAE" w:rsidRDefault="00150CAE" w:rsidP="00150CAE">
      <w:pPr>
        <w:numPr>
          <w:ilvl w:val="0"/>
          <w:numId w:val="3"/>
        </w:numPr>
        <w:spacing w:after="0"/>
        <w:ind w:right="0"/>
        <w:jc w:val="both"/>
      </w:pPr>
      <w:r w:rsidRPr="00FC6286">
        <w:rPr>
          <w:lang w:val="en-CA"/>
        </w:rPr>
        <w:t>The font</w:t>
      </w:r>
      <w:r>
        <w:rPr>
          <w:lang w:val="en-CA"/>
        </w:rPr>
        <w:t xml:space="preserve"> used</w:t>
      </w:r>
      <w:r w:rsidRPr="00FC6286">
        <w:rPr>
          <w:lang w:val="en-CA"/>
        </w:rPr>
        <w:t xml:space="preserve"> should be readable and not take away from the user’s experience</w:t>
      </w:r>
      <w:r>
        <w:rPr>
          <w:lang w:val="en-CA"/>
        </w:rPr>
        <w:t>.</w:t>
      </w:r>
    </w:p>
    <w:p w:rsidR="00150CAE" w:rsidRPr="00150CAE" w:rsidRDefault="00150CAE" w:rsidP="00D92EEA">
      <w:pPr>
        <w:ind w:left="0"/>
      </w:pPr>
    </w:p>
    <w:p w:rsidR="00162DE1" w:rsidRDefault="003D7684" w:rsidP="003D7684">
      <w:pPr>
        <w:pStyle w:val="Heading2"/>
        <w:rPr>
          <w:lang w:val="fr-CA"/>
        </w:rPr>
      </w:pPr>
      <w:bookmarkStart w:id="7" w:name="_Toc403770648"/>
      <w:r w:rsidRPr="00FC6286">
        <w:rPr>
          <w:lang w:val="fr-CA"/>
        </w:rPr>
        <w:t>Subsequent pages</w:t>
      </w:r>
      <w:r>
        <w:rPr>
          <w:lang w:val="fr-CA"/>
        </w:rPr>
        <w:t> :</w:t>
      </w:r>
      <w:bookmarkEnd w:id="7"/>
    </w:p>
    <w:p w:rsidR="003D7684" w:rsidRDefault="003D7684" w:rsidP="003D7684">
      <w:pPr>
        <w:numPr>
          <w:ilvl w:val="0"/>
          <w:numId w:val="3"/>
        </w:numPr>
        <w:spacing w:after="0"/>
        <w:ind w:right="0"/>
        <w:jc w:val="both"/>
      </w:pPr>
      <w:r w:rsidRPr="00FC6286">
        <w:t xml:space="preserve">These pages need to continue in the black background theme.  </w:t>
      </w:r>
    </w:p>
    <w:p w:rsidR="009C1CE8" w:rsidRDefault="003D7684" w:rsidP="003D7684">
      <w:pPr>
        <w:numPr>
          <w:ilvl w:val="0"/>
          <w:numId w:val="3"/>
        </w:numPr>
        <w:spacing w:after="0"/>
        <w:ind w:right="0"/>
        <w:jc w:val="both"/>
      </w:pPr>
      <w:r w:rsidRPr="00FC6286">
        <w:t>The wording must be in white in font that is readable and makes the user experience pleasing.</w:t>
      </w:r>
    </w:p>
    <w:p w:rsidR="003D7684" w:rsidRDefault="003D7684" w:rsidP="003D7684">
      <w:pPr>
        <w:numPr>
          <w:ilvl w:val="0"/>
          <w:numId w:val="3"/>
        </w:numPr>
        <w:spacing w:after="0"/>
        <w:ind w:right="0"/>
        <w:jc w:val="both"/>
      </w:pPr>
      <w:r w:rsidRPr="00FC6286">
        <w:t>The</w:t>
      </w:r>
      <w:r>
        <w:t xml:space="preserve"> slide show</w:t>
      </w:r>
      <w:r w:rsidRPr="00FC6286">
        <w:t xml:space="preserve"> images must rotate continuously</w:t>
      </w:r>
      <w:r>
        <w:t>.</w:t>
      </w:r>
    </w:p>
    <w:p w:rsidR="003D7684" w:rsidRDefault="003D7684" w:rsidP="003D7684">
      <w:pPr>
        <w:numPr>
          <w:ilvl w:val="0"/>
          <w:numId w:val="3"/>
        </w:numPr>
        <w:spacing w:after="0"/>
        <w:ind w:right="0"/>
        <w:jc w:val="both"/>
      </w:pPr>
      <w:r w:rsidRPr="00FC6286">
        <w:t>The menu must be on the top</w:t>
      </w:r>
      <w:r w:rsidR="007B41FA">
        <w:t xml:space="preserve"> of the page</w:t>
      </w:r>
      <w:r w:rsidRPr="00FC6286">
        <w:t xml:space="preserve"> and must </w:t>
      </w:r>
      <w:r w:rsidR="007B41FA">
        <w:t>have</w:t>
      </w:r>
      <w:r w:rsidRPr="00FC6286">
        <w:t xml:space="preserve"> the same as </w:t>
      </w:r>
      <w:r w:rsidR="007B41FA">
        <w:t>options as the</w:t>
      </w:r>
      <w:r w:rsidRPr="00FC6286">
        <w:t xml:space="preserve"> home page menu.</w:t>
      </w:r>
    </w:p>
    <w:p w:rsidR="003D7684" w:rsidRDefault="003D7684" w:rsidP="003D7684">
      <w:pPr>
        <w:spacing w:after="0"/>
        <w:ind w:right="0"/>
        <w:jc w:val="both"/>
      </w:pPr>
    </w:p>
    <w:p w:rsidR="003D7684" w:rsidRDefault="003D7684" w:rsidP="003D7684">
      <w:pPr>
        <w:pStyle w:val="Heading2"/>
      </w:pPr>
      <w:bookmarkStart w:id="8" w:name="_Toc403770649"/>
      <w:r w:rsidRPr="00FC6286">
        <w:lastRenderedPageBreak/>
        <w:t>Contact</w:t>
      </w:r>
      <w:r>
        <w:t>:</w:t>
      </w:r>
      <w:bookmarkEnd w:id="8"/>
    </w:p>
    <w:p w:rsidR="003D7684" w:rsidRDefault="003D7684" w:rsidP="00F93E12">
      <w:pPr>
        <w:numPr>
          <w:ilvl w:val="0"/>
          <w:numId w:val="3"/>
        </w:numPr>
        <w:spacing w:after="0"/>
        <w:ind w:right="0"/>
        <w:jc w:val="both"/>
      </w:pPr>
      <w:r w:rsidRPr="00FC6286">
        <w:t>The user requires addit</w:t>
      </w:r>
      <w:r w:rsidR="004D2BB7">
        <w:t xml:space="preserve">ional items to the current page, so </w:t>
      </w:r>
      <w:r w:rsidRPr="00FC6286">
        <w:t>that interested individuals should</w:t>
      </w:r>
      <w:r w:rsidR="004D2BB7">
        <w:t xml:space="preserve"> be able </w:t>
      </w:r>
      <w:r w:rsidRPr="00FC6286">
        <w:t>send an email requesting contact from the website owner in regards to inquiries about photographs.</w:t>
      </w:r>
    </w:p>
    <w:p w:rsidR="004D2BB7" w:rsidRDefault="004D2BB7" w:rsidP="00F93E12">
      <w:pPr>
        <w:numPr>
          <w:ilvl w:val="0"/>
          <w:numId w:val="3"/>
        </w:numPr>
        <w:spacing w:after="0"/>
        <w:ind w:right="0"/>
        <w:jc w:val="both"/>
      </w:pPr>
      <w:r w:rsidRPr="00FC6286">
        <w:t xml:space="preserve">The emails should not be stored in a database but send directly to the owner. </w:t>
      </w:r>
    </w:p>
    <w:p w:rsidR="004D2BB7" w:rsidRDefault="004D2BB7" w:rsidP="00F93E12">
      <w:pPr>
        <w:numPr>
          <w:ilvl w:val="0"/>
          <w:numId w:val="3"/>
        </w:numPr>
        <w:spacing w:after="0"/>
        <w:ind w:right="0"/>
        <w:jc w:val="both"/>
      </w:pPr>
      <w:r w:rsidRPr="00FC6286">
        <w:t xml:space="preserve"> A captcha should be in place to avoid spamming</w:t>
      </w:r>
      <w:r>
        <w:t xml:space="preserve"> (replaced by honey pot</w:t>
      </w:r>
      <w:r w:rsidR="007B41FA">
        <w:t>).</w:t>
      </w:r>
    </w:p>
    <w:p w:rsidR="004D2BB7" w:rsidRPr="003D7684" w:rsidRDefault="004D2BB7" w:rsidP="004D2BB7">
      <w:pPr>
        <w:spacing w:after="0"/>
        <w:ind w:right="0"/>
        <w:jc w:val="both"/>
      </w:pPr>
    </w:p>
    <w:p w:rsidR="003D7684" w:rsidRDefault="004D2BB7" w:rsidP="004D2BB7">
      <w:pPr>
        <w:pStyle w:val="Heading2"/>
      </w:pPr>
      <w:bookmarkStart w:id="9" w:name="_Toc403770650"/>
      <w:r w:rsidRPr="00FC6286">
        <w:t>Galleries</w:t>
      </w:r>
      <w:r>
        <w:t>:</w:t>
      </w:r>
      <w:bookmarkEnd w:id="9"/>
    </w:p>
    <w:p w:rsidR="004D2BB7" w:rsidRDefault="004D2BB7" w:rsidP="004D2BB7">
      <w:pPr>
        <w:numPr>
          <w:ilvl w:val="0"/>
          <w:numId w:val="3"/>
        </w:numPr>
        <w:spacing w:after="0"/>
        <w:ind w:right="0"/>
        <w:jc w:val="both"/>
      </w:pPr>
      <w:r>
        <w:t>F</w:t>
      </w:r>
      <w:r w:rsidRPr="00FC6286">
        <w:t>our</w:t>
      </w:r>
      <w:r>
        <w:t xml:space="preserve"> </w:t>
      </w:r>
      <w:r w:rsidRPr="00FC6286">
        <w:t>gallery tiles</w:t>
      </w:r>
    </w:p>
    <w:p w:rsidR="008271A4" w:rsidRDefault="004D2BB7" w:rsidP="00AE1999">
      <w:pPr>
        <w:numPr>
          <w:ilvl w:val="0"/>
          <w:numId w:val="3"/>
        </w:numPr>
        <w:spacing w:after="0"/>
        <w:ind w:right="0"/>
        <w:jc w:val="both"/>
      </w:pPr>
      <w:r>
        <w:t xml:space="preserve">The tile should each </w:t>
      </w:r>
      <w:r w:rsidR="007B41FA">
        <w:t xml:space="preserve">have </w:t>
      </w:r>
      <w:r>
        <w:t xml:space="preserve">a slide shows that display </w:t>
      </w:r>
      <w:r w:rsidRPr="00FC6286">
        <w:t>continuously</w:t>
      </w:r>
      <w:r>
        <w:t xml:space="preserve"> rotating</w:t>
      </w:r>
      <w:r w:rsidRPr="00FC6286">
        <w:t xml:space="preserve"> images</w:t>
      </w:r>
      <w:r w:rsidR="007B41FA">
        <w:t xml:space="preserve">, </w:t>
      </w:r>
      <w:r w:rsidR="007B41FA" w:rsidRPr="00FC6286">
        <w:t>and</w:t>
      </w:r>
      <w:r w:rsidR="007B41FA">
        <w:t xml:space="preserve"> showcase</w:t>
      </w:r>
      <w:r w:rsidRPr="00FC6286">
        <w:t xml:space="preserve"> some of the photographs from each gallery</w:t>
      </w:r>
      <w:r w:rsidR="007B41FA">
        <w:t>.</w:t>
      </w:r>
    </w:p>
    <w:p w:rsidR="00765551" w:rsidRPr="004D2BB7" w:rsidRDefault="00765551" w:rsidP="00765551">
      <w:pPr>
        <w:spacing w:after="0"/>
        <w:ind w:right="0"/>
        <w:jc w:val="both"/>
      </w:pPr>
    </w:p>
    <w:p w:rsidR="00765551" w:rsidRDefault="00954E07" w:rsidP="002C2739">
      <w:pPr>
        <w:pStyle w:val="Heading1"/>
      </w:pPr>
      <w:bookmarkStart w:id="10" w:name="_Toc403770651"/>
      <w:r>
        <w:t xml:space="preserve">project </w:t>
      </w:r>
      <w:r w:rsidR="009E5B1C">
        <w:t>Procces</w:t>
      </w:r>
      <w:r w:rsidR="00765551">
        <w:t>:</w:t>
      </w:r>
      <w:bookmarkEnd w:id="10"/>
      <w:r>
        <w:t xml:space="preserve"> </w:t>
      </w:r>
    </w:p>
    <w:p w:rsidR="00954E07" w:rsidRDefault="00D92EEA" w:rsidP="00765551">
      <w:pPr>
        <w:pStyle w:val="Heading2"/>
      </w:pPr>
      <w:bookmarkStart w:id="11" w:name="_Toc403770652"/>
      <w:r>
        <w:t>GENERAL PAGE</w:t>
      </w:r>
      <w:r w:rsidR="00954E07">
        <w:t xml:space="preserve"> outline </w:t>
      </w:r>
      <w:r>
        <w:t>was</w:t>
      </w:r>
      <w:r w:rsidR="00954E07">
        <w:t xml:space="preserve"> made</w:t>
      </w:r>
      <w:r w:rsidR="00765551">
        <w:t>:</w:t>
      </w:r>
      <w:bookmarkEnd w:id="11"/>
      <w:r w:rsidR="00954E07">
        <w:t xml:space="preserve"> </w:t>
      </w:r>
    </w:p>
    <w:p w:rsidR="00954E07" w:rsidRDefault="00D92EEA" w:rsidP="00954E07">
      <w:r>
        <w:t xml:space="preserve">Refer </w:t>
      </w:r>
      <w:r w:rsidR="00C20093">
        <w:t>to:</w:t>
      </w:r>
      <w:r>
        <w:t xml:space="preserve"> </w:t>
      </w:r>
      <w:hyperlink r:id="rId11" w:history="1">
        <w:r w:rsidR="00C20093" w:rsidRPr="00A345D8">
          <w:rPr>
            <w:rStyle w:val="Hyperlink"/>
          </w:rPr>
          <w:t>http://sohailicsassigment2.site90.net/nav.html</w:t>
        </w:r>
      </w:hyperlink>
    </w:p>
    <w:p w:rsidR="00C20093" w:rsidRDefault="00C20093" w:rsidP="00954E07"/>
    <w:p w:rsidR="00954E07" w:rsidRDefault="005618B2" w:rsidP="00954E07"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49020" behindDoc="0" locked="0" layoutInCell="1" allowOverlap="1">
                <wp:simplePos x="0" y="0"/>
                <wp:positionH relativeFrom="column">
                  <wp:posOffset>1304925</wp:posOffset>
                </wp:positionH>
                <wp:positionV relativeFrom="paragraph">
                  <wp:posOffset>20955</wp:posOffset>
                </wp:positionV>
                <wp:extent cx="2724150" cy="228600"/>
                <wp:effectExtent l="0" t="0" r="19050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747D0A" id="Rectangle 65" o:spid="_x0000_s1026" style="position:absolute;margin-left:102.75pt;margin-top:1.65pt;width:214.5pt;height:18pt;z-index:2516490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" fillcolor="black [3200]" strokecolor="black [1600]" strokeweight="1pt"/>
            </w:pict>
          </mc:Fallback>
        </mc:AlternateContent>
      </w:r>
      <w:r w:rsidR="00D92EEA"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47995" behindDoc="0" locked="0" layoutInCell="1" allowOverlap="1" wp14:anchorId="47F6889B" wp14:editId="57E38DD4">
                <wp:simplePos x="0" y="0"/>
                <wp:positionH relativeFrom="column">
                  <wp:posOffset>1314450</wp:posOffset>
                </wp:positionH>
                <wp:positionV relativeFrom="paragraph">
                  <wp:posOffset>11430</wp:posOffset>
                </wp:positionV>
                <wp:extent cx="2724150" cy="45339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453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68888" id="Rectangle 5" o:spid="_x0000_s1026" style="position:absolute;margin-left:103.5pt;margin-top:.9pt;width:214.5pt;height:357pt;z-index:25164799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" fillcolor="white [3201]" strokecolor="#968c8c [3209]" strokeweight="1pt"/>
            </w:pict>
          </mc:Fallback>
        </mc:AlternateContent>
      </w:r>
      <w:r w:rsidR="00D92EEA"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C4F0F4" wp14:editId="515CB2E8">
                <wp:simplePos x="0" y="0"/>
                <wp:positionH relativeFrom="column">
                  <wp:posOffset>3905250</wp:posOffset>
                </wp:positionH>
                <wp:positionV relativeFrom="paragraph">
                  <wp:posOffset>120015</wp:posOffset>
                </wp:positionV>
                <wp:extent cx="1104900" cy="0"/>
                <wp:effectExtent l="38100" t="76200" r="0" b="952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DEA6F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307.5pt;margin-top:9.45pt;width:87pt;height:0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D92EEA"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484831" wp14:editId="2C067ECE">
                <wp:simplePos x="0" y="0"/>
                <wp:positionH relativeFrom="column">
                  <wp:posOffset>5019675</wp:posOffset>
                </wp:positionH>
                <wp:positionV relativeFrom="paragraph">
                  <wp:posOffset>110490</wp:posOffset>
                </wp:positionV>
                <wp:extent cx="876300" cy="504825"/>
                <wp:effectExtent l="0" t="0" r="19050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3E12" w:rsidRPr="00954E07" w:rsidRDefault="00F93E12">
                            <w:pPr>
                              <w:ind w:left="0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Navigation   bar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84831" id="Text Box 8" o:spid="_x0000_s1029" type="#_x0000_t202" style="position:absolute;left:0;text-align:left;margin-left:395.25pt;margin-top:8.7pt;width:69pt;height:3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" fillcolor="white [3201]" strokeweight=".5pt">
                <v:textbox>
                  <w:txbxContent>
                    <w:p w:rsidR="00F93E12" w:rsidRPr="00954E07" w:rsidRDefault="00F93E12">
                      <w:pPr>
                        <w:ind w:left="0"/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Navigation   bar </w:t>
                      </w:r>
                    </w:p>
                  </w:txbxContent>
                </v:textbox>
              </v:shape>
            </w:pict>
          </mc:Fallback>
        </mc:AlternateContent>
      </w:r>
    </w:p>
    <w:p w:rsidR="00954E07" w:rsidRDefault="005618B2" w:rsidP="00954E07"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A2EA45" wp14:editId="610210D0">
                <wp:simplePos x="0" y="0"/>
                <wp:positionH relativeFrom="column">
                  <wp:posOffset>1352550</wp:posOffset>
                </wp:positionH>
                <wp:positionV relativeFrom="paragraph">
                  <wp:posOffset>15240</wp:posOffset>
                </wp:positionV>
                <wp:extent cx="2676525" cy="98107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981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3A065E" id="Rectangle 6" o:spid="_x0000_s1026" style="position:absolute;margin-left:106.5pt;margin-top:1.2pt;width:210.75pt;height:77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" fillcolor="#94b6d2 [3204]" strokecolor="#345c7d [1604]" strokeweight="1pt"/>
            </w:pict>
          </mc:Fallback>
        </mc:AlternateContent>
      </w:r>
    </w:p>
    <w:p w:rsidR="00954E07" w:rsidRDefault="00954E07" w:rsidP="00954E07"/>
    <w:p w:rsidR="00954E07" w:rsidRDefault="00954E07" w:rsidP="00954E07">
      <w:r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99D7483" wp14:editId="688B917D">
                <wp:simplePos x="0" y="0"/>
                <wp:positionH relativeFrom="column">
                  <wp:posOffset>3905250</wp:posOffset>
                </wp:positionH>
                <wp:positionV relativeFrom="paragraph">
                  <wp:posOffset>8890</wp:posOffset>
                </wp:positionV>
                <wp:extent cx="1914525" cy="704850"/>
                <wp:effectExtent l="38100" t="0" r="28575" b="1905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4525" cy="704850"/>
                          <a:chOff x="0" y="-66675"/>
                          <a:chExt cx="1914525" cy="704850"/>
                        </a:xfrm>
                      </wpg:grpSpPr>
                      <wps:wsp>
                        <wps:cNvPr id="9" name="Straight Arrow Connector 9"/>
                        <wps:cNvCnPr/>
                        <wps:spPr>
                          <a:xfrm flipH="1">
                            <a:off x="0" y="66675"/>
                            <a:ext cx="11049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1038225" y="-66675"/>
                            <a:ext cx="876300" cy="704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3E12" w:rsidRPr="00954E07" w:rsidRDefault="00F93E12" w:rsidP="00954E07">
                              <w:pPr>
                                <w:ind w:left="0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 xml:space="preserve">Home page image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D7483" id="Group 11" o:spid="_x0000_s1030" style="position:absolute;left:0;text-align:left;margin-left:307.5pt;margin-top:.7pt;width:150.75pt;height:55.5pt;z-index:251665408;mso-width-relative:margin;mso-height-relative:margin" coordorigin=",-666" coordsize="19145,7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" o:spid="_x0000_s1031" type="#_x0000_t32" style="position:absolute;top:666;width:1104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h2+8QAAADaAAAADwAAAGRycy9kb3ducmV2LnhtbESPX2vCQBDE3wv9DscWfCl6qRH/pJ5S&#10;lNK+GkX0bZvbJqG5vZA9Nf32vUKhj8PM/IZZrnvXqCt1Uns28DRKQBEX3tZcGjjsX4dzUBKQLTae&#10;ycA3CaxX93dLzKy/8Y6ueShVhLBkaKAKoc20lqIihzLyLXH0Pn3nMETZldp2eItw1+hxkky1w5rj&#10;QoUtbSoqvvKLM5CGiYx3k9NM8nP58Wi3aSrHN2MGD/3LM6hAffgP/7XfrYEF/F6JN0Cv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0OHb7xAAAANoAAAAPAAAAAAAAAAAA&#10;AAAAAKECAABkcnMvZG93bnJldi54bWxQSwUGAAAAAAQABAD5AAAAkgMAAAAA&#10;" strokecolor="black [3200]" strokeweight=".5pt">
                  <v:stroke endarrow="block" joinstyle="miter"/>
                </v:shape>
                <v:shape id="Text Box 10" o:spid="_x0000_s1032" type="#_x0000_t202" style="position:absolute;left:10382;top:-666;width:8763;height:7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drYsEA&#10;AADbAAAADwAAAGRycy9kb3ducmV2LnhtbESPQUsDMRCF74L/IUzBm83Wg6xr06JSRfBkW3oeNtMk&#10;uJksSdyu/945CN5meG/e+2a9neOgJsolJDawWjagiPtkAzsDx8PrbQuqVGSLQ2Iy8EMFtpvrqzV2&#10;Nl34k6Z9dUpCuHRowNc6dlqX3lPEskwjsWjnlCNWWbPTNuNFwuOg75rmXkcMLA0eR3rx1H/tv6OB&#10;3bN7cH2L2e9aG8I0n84f7s2Ym8X89Aiq0lz/zX/X71bwhV5+kQH0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dXa2LBAAAA2wAAAA8AAAAAAAAAAAAAAAAAmAIAAGRycy9kb3du&#10;cmV2LnhtbFBLBQYAAAAABAAEAPUAAACGAwAAAAA=&#10;" fillcolor="white [3201]" strokeweight=".5pt">
                  <v:textbox>
                    <w:txbxContent>
                      <w:p w:rsidR="00F93E12" w:rsidRPr="00954E07" w:rsidRDefault="00F93E12" w:rsidP="00954E07">
                        <w:pPr>
                          <w:ind w:left="0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 xml:space="preserve">Home page image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54E07" w:rsidRDefault="00C20093" w:rsidP="00954E07">
      <w:r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-638175</wp:posOffset>
                </wp:positionH>
                <wp:positionV relativeFrom="paragraph">
                  <wp:posOffset>291465</wp:posOffset>
                </wp:positionV>
                <wp:extent cx="2362200" cy="438150"/>
                <wp:effectExtent l="0" t="0" r="38100" b="1905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0" cy="438150"/>
                          <a:chOff x="0" y="0"/>
                          <a:chExt cx="2362200" cy="438150"/>
                        </a:xfrm>
                      </wpg:grpSpPr>
                      <wps:wsp>
                        <wps:cNvPr id="53" name="Text Box 53"/>
                        <wps:cNvSpPr txBox="1"/>
                        <wps:spPr>
                          <a:xfrm>
                            <a:off x="0" y="0"/>
                            <a:ext cx="990600" cy="438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3E12" w:rsidRPr="00C20093" w:rsidRDefault="00F93E12">
                              <w:pPr>
                                <w:ind w:left="0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 xml:space="preserve">Artist statement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Straight Arrow Connector 54"/>
                        <wps:cNvCnPr/>
                        <wps:spPr>
                          <a:xfrm flipV="1">
                            <a:off x="990600" y="76200"/>
                            <a:ext cx="13716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" o:spid="_x0000_s1033" style="position:absolute;left:0;text-align:left;margin-left:-50.25pt;margin-top:22.95pt;width:186pt;height:34.5pt;z-index:251705344" coordsize="23622,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">
                <v:shape id="Text Box 53" o:spid="_x0000_s1034" type="#_x0000_t202" style="position:absolute;width:9906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9M1cIA&#10;AADbAAAADwAAAGRycy9kb3ducmV2LnhtbESPQUsDMRSE74L/ITzBm81qqazbpkWlFsFTW+n5sXlN&#10;gpuXJUm36783QqHHYWa+YRar0XdioJhcYAWPkwoEcRu0Y6Pge//xUINIGVljF5gU/FKC1fL2ZoGN&#10;Dmfe0rDLRhQIpwYV2Jz7RsrUWvKYJqEnLt4xRI+5yGikjngucN/Jp6p6lh4dlwWLPb1ban92J69g&#10;/WZeTFtjtOtaOzeMh+OX2Sh1fze+zkFkGvM1fGl/agWz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70zVwgAAANsAAAAPAAAAAAAAAAAAAAAAAJgCAABkcnMvZG93&#10;bnJldi54bWxQSwUGAAAAAAQABAD1AAAAhwMAAAAA&#10;" fillcolor="white [3201]" strokeweight=".5pt">
                  <v:textbox>
                    <w:txbxContent>
                      <w:p w:rsidR="00F93E12" w:rsidRPr="00C20093" w:rsidRDefault="00F93E12">
                        <w:pPr>
                          <w:ind w:left="0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 xml:space="preserve">Artist statement </w:t>
                        </w:r>
                      </w:p>
                    </w:txbxContent>
                  </v:textbox>
                </v:shape>
                <v:shape id="Straight Arrow Connector 54" o:spid="_x0000_s1035" type="#_x0000_t32" style="position:absolute;left:9906;top:762;width:13716;height:4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tw18UAAADbAAAADwAAAGRycy9kb3ducmV2LnhtbESPQUvDQBSE70L/w/IEL2I3bVItsdtS&#10;FLHXpiL29sw+k9Ds25C3tvHfd4VCj8PMfMMsVoNr1ZF6aTwbmIwTUMSltw1XBj52bw9zUBKQLbae&#10;ycAfCayWo5sF5tafeEvHIlQqQlhyNFCH0OVaS1mTQxn7jjh6P753GKLsK217PEW4a/U0SR61w4bj&#10;Qo0dvdRUHopfZyANmUy32deTFPvq+96+pql8vhtzdzusn0EFGsI1fGlvrIFZBv9f4g/QyzM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htw18UAAADbAAAADwAAAAAAAAAA&#10;AAAAAAChAgAAZHJzL2Rvd25yZXYueG1sUEsFBgAAAAAEAAQA+QAAAJMDAAAAAA==&#10;" strokecolor="black [3200]" strokeweight=".5pt">
                  <v:stroke endarrow="block" joinstyle="miter"/>
                </v:shape>
              </v:group>
            </w:pict>
          </mc:Fallback>
        </mc:AlternateContent>
      </w:r>
    </w:p>
    <w:p w:rsidR="00954E07" w:rsidRDefault="00D92EEA" w:rsidP="00954E07"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ED02C3" wp14:editId="328FBFF1">
                <wp:simplePos x="0" y="0"/>
                <wp:positionH relativeFrom="column">
                  <wp:posOffset>1743075</wp:posOffset>
                </wp:positionH>
                <wp:positionV relativeFrom="paragraph">
                  <wp:posOffset>46990</wp:posOffset>
                </wp:positionV>
                <wp:extent cx="619125" cy="504825"/>
                <wp:effectExtent l="0" t="0" r="28575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EADA6" id="Rectangle 13" o:spid="_x0000_s1026" style="position:absolute;margin-left:137.25pt;margin-top:3.7pt;width:48.75pt;height:39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" fillcolor="#94b6d2 [3204]" strokecolor="#345c7d [1604]" strokeweight="1pt"/>
            </w:pict>
          </mc:Fallback>
        </mc:AlternateContent>
      </w: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C356DE" wp14:editId="13E86615">
                <wp:simplePos x="0" y="0"/>
                <wp:positionH relativeFrom="column">
                  <wp:posOffset>2943225</wp:posOffset>
                </wp:positionH>
                <wp:positionV relativeFrom="paragraph">
                  <wp:posOffset>56515</wp:posOffset>
                </wp:positionV>
                <wp:extent cx="619125" cy="50482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2C5A91" id="Rectangle 14" o:spid="_x0000_s1026" style="position:absolute;margin-left:231.75pt;margin-top:4.45pt;width:48.75pt;height:39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" fillcolor="#94b6d2 [3204]" strokecolor="#345c7d [1604]" strokeweight="1pt"/>
            </w:pict>
          </mc:Fallback>
        </mc:AlternateContent>
      </w:r>
    </w:p>
    <w:p w:rsidR="00954E07" w:rsidRDefault="00D92EEA" w:rsidP="00954E07">
      <w:r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1025509" wp14:editId="5184FB62">
                <wp:simplePos x="0" y="0"/>
                <wp:positionH relativeFrom="column">
                  <wp:posOffset>3457575</wp:posOffset>
                </wp:positionH>
                <wp:positionV relativeFrom="paragraph">
                  <wp:posOffset>17780</wp:posOffset>
                </wp:positionV>
                <wp:extent cx="1914525" cy="323850"/>
                <wp:effectExtent l="38100" t="0" r="28575" b="1905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4525" cy="323850"/>
                          <a:chOff x="0" y="-66675"/>
                          <a:chExt cx="1914525" cy="323850"/>
                        </a:xfrm>
                      </wpg:grpSpPr>
                      <wps:wsp>
                        <wps:cNvPr id="28" name="Straight Arrow Connector 28"/>
                        <wps:cNvCnPr/>
                        <wps:spPr>
                          <a:xfrm flipH="1">
                            <a:off x="0" y="66675"/>
                            <a:ext cx="11049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Text Box 29"/>
                        <wps:cNvSpPr txBox="1"/>
                        <wps:spPr>
                          <a:xfrm>
                            <a:off x="1038225" y="-66675"/>
                            <a:ext cx="876300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3E12" w:rsidRPr="00954E07" w:rsidRDefault="00F93E12" w:rsidP="00D92EEA">
                              <w:pPr>
                                <w:ind w:left="0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Slide show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025509" id="Group 27" o:spid="_x0000_s1036" style="position:absolute;left:0;text-align:left;margin-left:272.25pt;margin-top:1.4pt;width:150.75pt;height:25.5pt;z-index:251691008;mso-width-relative:margin;mso-height-relative:margin" coordorigin=",-666" coordsize="19145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">
                <v:shape id="Straight Arrow Connector 28" o:spid="_x0000_s1037" type="#_x0000_t32" style="position:absolute;top:666;width:1104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1AJr8EAAADbAAAADwAAAGRycy9kb3ducmV2LnhtbERPTWvCQBC9F/wPywheim6aiErqKkUp&#10;7dVURG/T7DQJzc6GzKrpv+8eCj0+3vd6O7hW3aiXxrOBp1kCirj0tuHKwPHjdboCJQHZYuuZDPyQ&#10;wHYzelhjbv2dD3QrQqViCEuOBuoQulxrKWtyKDPfEUfuy/cOQ4R9pW2P9xjuWp0myUI7bDg21NjR&#10;rqbyu7g6A1mYS3qYn5dSXKrPR7vPMjm9GTMZDy/PoAIN4V/85363BtI4Nn6JP0Bvf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DUAmvwQAAANsAAAAPAAAAAAAAAAAAAAAA&#10;AKECAABkcnMvZG93bnJldi54bWxQSwUGAAAAAAQABAD5AAAAjwMAAAAA&#10;" strokecolor="black [3200]" strokeweight=".5pt">
                  <v:stroke endarrow="block" joinstyle="miter"/>
                </v:shape>
                <v:shape id="Text Box 29" o:spid="_x0000_s1038" type="#_x0000_t202" style="position:absolute;left:10382;top:-666;width:8763;height:3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EIQsEA&#10;AADbAAAADwAAAGRycy9kb3ducmV2LnhtbESPQWsCMRSE74X+h/AKvdWsHsq6GkWLSqEnbfH82DyT&#10;4OZlSdJ1+++bQsHjMDPfMMv16DsxUEwusILppAJB3Abt2Cj4+ty/1CBSRtbYBSYFP5RgvXp8WGKj&#10;w42PNJyyEQXCqUEFNue+kTK1ljymSeiJi3cJ0WMuMhqpI94K3HdyVlWv0qPjsmCxpzdL7fX07RXs&#10;tmZu2hqj3dXauWE8Xz7MQannp3GzAJFpzPfwf/tdK5jN4e9L+QFy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BCELBAAAA2wAAAA8AAAAAAAAAAAAAAAAAmAIAAGRycy9kb3du&#10;cmV2LnhtbFBLBQYAAAAABAAEAPUAAACGAwAAAAA=&#10;" fillcolor="white [3201]" strokeweight=".5pt">
                  <v:textbox>
                    <w:txbxContent>
                      <w:p w:rsidR="00F93E12" w:rsidRPr="00954E07" w:rsidRDefault="00F93E12" w:rsidP="00D92EEA">
                        <w:pPr>
                          <w:ind w:left="0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Slide show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54E07" w:rsidRDefault="00C20093" w:rsidP="00954E07">
      <w:r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0C0377BC" wp14:editId="7C15172C">
                <wp:simplePos x="0" y="0"/>
                <wp:positionH relativeFrom="column">
                  <wp:posOffset>-590550</wp:posOffset>
                </wp:positionH>
                <wp:positionV relativeFrom="paragraph">
                  <wp:posOffset>255905</wp:posOffset>
                </wp:positionV>
                <wp:extent cx="2362200" cy="342900"/>
                <wp:effectExtent l="0" t="0" r="38100" b="1905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0" cy="342900"/>
                          <a:chOff x="0" y="0"/>
                          <a:chExt cx="2362200" cy="342900"/>
                        </a:xfrm>
                      </wpg:grpSpPr>
                      <wps:wsp>
                        <wps:cNvPr id="57" name="Text Box 57"/>
                        <wps:cNvSpPr txBox="1"/>
                        <wps:spPr>
                          <a:xfrm>
                            <a:off x="0" y="0"/>
                            <a:ext cx="99060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3E12" w:rsidRPr="00C20093" w:rsidRDefault="00F93E12" w:rsidP="00C20093">
                              <w:pPr>
                                <w:ind w:left="0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 xml:space="preserve">Exhibitions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Straight Arrow Connector 58"/>
                        <wps:cNvCnPr/>
                        <wps:spPr>
                          <a:xfrm flipV="1">
                            <a:off x="990600" y="76200"/>
                            <a:ext cx="13716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0377BC" id="Group 56" o:spid="_x0000_s1039" style="position:absolute;left:0;text-align:left;margin-left:-46.5pt;margin-top:20.15pt;width:186pt;height:27pt;z-index:251707392;mso-height-relative:margin" coordsize="23622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">
                <v:shape id="Text Box 57" o:spid="_x0000_s1040" type="#_x0000_t202" style="position:absolute;width:9906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RK1sIA&#10;AADbAAAADwAAAGRycy9kb3ducmV2LnhtbESPQUsDMRSE74L/ITzBm80qtK7bpkWlFsFTW+n5sXlN&#10;gpuXJUm36783QqHHYWa+YRar0XdioJhcYAWPkwoEcRu0Y6Pge//xUINIGVljF5gU/FKC1fL2ZoGN&#10;Dmfe0rDLRhQIpwYV2Jz7RsrUWvKYJqEnLt4xRI+5yGikjngucN/Jp6qaSY+Oy4LFnt4ttT+7k1ew&#10;fjMvpq0x2nWtnRvGw/HLbJS6vxtf5yAyjfkavrQ/tYLpM/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1ErWwgAAANsAAAAPAAAAAAAAAAAAAAAAAJgCAABkcnMvZG93&#10;bnJldi54bWxQSwUGAAAAAAQABAD1AAAAhwMAAAAA&#10;" fillcolor="white [3201]" strokeweight=".5pt">
                  <v:textbox>
                    <w:txbxContent>
                      <w:p w:rsidR="00F93E12" w:rsidRPr="00C20093" w:rsidRDefault="00F93E12" w:rsidP="00C20093">
                        <w:pPr>
                          <w:ind w:left="0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 xml:space="preserve">Exhibitions  </w:t>
                        </w:r>
                      </w:p>
                    </w:txbxContent>
                  </v:textbox>
                </v:shape>
                <v:shape id="Straight Arrow Connector 58" o:spid="_x0000_s1041" type="#_x0000_t32" style="position:absolute;left:9906;top:762;width:13716;height:4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1Z60sEAAADbAAAADwAAAGRycy9kb3ducmV2LnhtbERPS2vCQBC+C/6HZYReRDca+yB1FamU&#10;ejUt0t6m2TEJZmdDZtX033cPgseP771c965RF+qk9mxgNk1AERfe1lwa+Pp8n7yAkoBssfFMBv5I&#10;YL0aDpaYWX/lPV3yUKoYwpKhgSqENtNaioocytS3xJE7+s5hiLArte3wGsNdo+dJ8qQd1hwbKmzp&#10;raLilJ+dgTQsZL5ffD9L/lP+ju02TeXwYczDqN+8ggrUh7v45t5ZA49xbPwSf4Be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bVnrSwQAAANsAAAAPAAAAAAAAAAAAAAAA&#10;AKECAABkcnMvZG93bnJldi54bWxQSwUGAAAAAAQABAD5AAAAjwMAAAAA&#10;" strokecolor="black [3200]" strokeweight=".5pt">
                  <v:stroke endarrow="block" joinstyle="miter"/>
                </v:shape>
              </v:group>
            </w:pict>
          </mc:Fallback>
        </mc:AlternateContent>
      </w:r>
      <w:r w:rsidR="00D92EEA"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D25F32" wp14:editId="069AD038">
                <wp:simplePos x="0" y="0"/>
                <wp:positionH relativeFrom="column">
                  <wp:posOffset>2962275</wp:posOffset>
                </wp:positionH>
                <wp:positionV relativeFrom="paragraph">
                  <wp:posOffset>115570</wp:posOffset>
                </wp:positionV>
                <wp:extent cx="619125" cy="50482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73657" id="Rectangle 16" o:spid="_x0000_s1026" style="position:absolute;margin-left:233.25pt;margin-top:9.1pt;width:48.75pt;height:3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" fillcolor="#94b6d2 [3204]" strokecolor="#345c7d [1604]" strokeweight="1pt"/>
            </w:pict>
          </mc:Fallback>
        </mc:AlternateContent>
      </w:r>
      <w:r w:rsidR="00D92EEA"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C3299A8" wp14:editId="3C3DAD67">
                <wp:simplePos x="0" y="0"/>
                <wp:positionH relativeFrom="column">
                  <wp:posOffset>1752600</wp:posOffset>
                </wp:positionH>
                <wp:positionV relativeFrom="paragraph">
                  <wp:posOffset>125095</wp:posOffset>
                </wp:positionV>
                <wp:extent cx="619125" cy="504825"/>
                <wp:effectExtent l="0" t="0" r="28575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2F380E" id="Rectangle 15" o:spid="_x0000_s1026" style="position:absolute;margin-left:138pt;margin-top:9.85pt;width:48.75pt;height:39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" fillcolor="#94b6d2 [3204]" strokecolor="#345c7d [1604]" strokeweight="1pt"/>
            </w:pict>
          </mc:Fallback>
        </mc:AlternateContent>
      </w:r>
    </w:p>
    <w:p w:rsidR="00954E07" w:rsidRDefault="00C20093" w:rsidP="00954E07">
      <w:r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ED303C7" wp14:editId="6044C11B">
                <wp:simplePos x="0" y="0"/>
                <wp:positionH relativeFrom="column">
                  <wp:posOffset>3467100</wp:posOffset>
                </wp:positionH>
                <wp:positionV relativeFrom="paragraph">
                  <wp:posOffset>8890</wp:posOffset>
                </wp:positionV>
                <wp:extent cx="1914525" cy="323850"/>
                <wp:effectExtent l="38100" t="0" r="28575" b="1905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4525" cy="323850"/>
                          <a:chOff x="0" y="-66675"/>
                          <a:chExt cx="1914525" cy="323850"/>
                        </a:xfrm>
                      </wpg:grpSpPr>
                      <wps:wsp>
                        <wps:cNvPr id="36" name="Straight Arrow Connector 36"/>
                        <wps:cNvCnPr/>
                        <wps:spPr>
                          <a:xfrm flipH="1">
                            <a:off x="0" y="66675"/>
                            <a:ext cx="11049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1038225" y="-66675"/>
                            <a:ext cx="876300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3E12" w:rsidRPr="00954E07" w:rsidRDefault="00F93E12" w:rsidP="00C20093">
                              <w:pPr>
                                <w:ind w:left="0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>Slide show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303C7" id="Group 34" o:spid="_x0000_s1042" style="position:absolute;left:0;text-align:left;margin-left:273pt;margin-top:.7pt;width:150.75pt;height:25.5pt;z-index:251695104;mso-width-relative:margin;mso-height-relative:margin" coordorigin=",-666" coordsize="19145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">
                <v:shape id="Straight Arrow Connector 36" o:spid="_x0000_s1043" type="#_x0000_t32" style="position:absolute;top:666;width:1104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Fqum8MAAADbAAAADwAAAGRycy9kb3ducmV2LnhtbESPQWvCQBSE7wX/w/IKXopuakQldRWp&#10;SHs1FdHbM/uahGbfhrxV03/fLRR6HGa+GWa57l2jbtRJ7dnA8zgBRVx4W3Np4PCxGy1ASUC22Hgm&#10;A98ksF4NHpaYWX/nPd3yUKpYwpKhgSqENtNaioocyti3xNH79J3DEGVXatvhPZa7Rk+SZKYd1hwX&#10;KmzptaLiK786A2mYymQ/Pc0lP5eXJ7tNUzm+GTN87DcvoAL14T/8R7/byM3g90v8AXr1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harpvDAAAA2wAAAA8AAAAAAAAAAAAA&#10;AAAAoQIAAGRycy9kb3ducmV2LnhtbFBLBQYAAAAABAAEAPkAAACRAwAAAAA=&#10;" strokecolor="black [3200]" strokeweight=".5pt">
                  <v:stroke endarrow="block" joinstyle="miter"/>
                </v:shape>
                <v:shape id="Text Box 41" o:spid="_x0000_s1044" type="#_x0000_t202" style="position:absolute;left:10382;top:-666;width:8763;height:3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jh5MIA&#10;AADbAAAADwAAAGRycy9kb3ducmV2LnhtbESPQWsCMRSE74X+h/AKvdWsUmRdjdKKLQVP1dLzY/NM&#10;gpuXJUnX7b9vBKHHYWa+YVab0XdioJhcYAXTSQWCuA3asVHwdXx7qkGkjKyxC0wKfinBZn1/t8JG&#10;hwt/0nDIRhQIpwYV2Jz7RsrUWvKYJqEnLt4pRI+5yGikjngpcN/JWVXNpUfHZcFiT1tL7fnw4xXs&#10;Xs3CtDVGu6u1c8P4fdqbd6UeH8aXJYhMY/4P39ofWsHzFK5fyg+Q6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qOHkwgAAANsAAAAPAAAAAAAAAAAAAAAAAJgCAABkcnMvZG93&#10;bnJldi54bWxQSwUGAAAAAAQABAD1AAAAhwMAAAAA&#10;" fillcolor="white [3201]" strokeweight=".5pt">
                  <v:textbox>
                    <w:txbxContent>
                      <w:p w:rsidR="00F93E12" w:rsidRPr="00954E07" w:rsidRDefault="00F93E12" w:rsidP="00C20093">
                        <w:pPr>
                          <w:ind w:left="0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>Slide show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54E07" w:rsidRDefault="00D92EEA" w:rsidP="00954E07"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51070" behindDoc="0" locked="0" layoutInCell="1" allowOverlap="1" wp14:anchorId="48B12484" wp14:editId="4ED2B185">
                <wp:simplePos x="0" y="0"/>
                <wp:positionH relativeFrom="column">
                  <wp:posOffset>1724025</wp:posOffset>
                </wp:positionH>
                <wp:positionV relativeFrom="paragraph">
                  <wp:posOffset>192405</wp:posOffset>
                </wp:positionV>
                <wp:extent cx="1914525" cy="762000"/>
                <wp:effectExtent l="0" t="0" r="28575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762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369ED9" id="Rectangle 26" o:spid="_x0000_s1026" style="position:absolute;margin-left:135.75pt;margin-top:15.15pt;width:150.75pt;height:60pt;z-index:2516510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" fillcolor="black [3200]" strokecolor="black [1600]" strokeweight="1pt"/>
            </w:pict>
          </mc:Fallback>
        </mc:AlternateContent>
      </w:r>
    </w:p>
    <w:p w:rsidR="00954E07" w:rsidRDefault="00C20093" w:rsidP="00954E07">
      <w:r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5D9388A" wp14:editId="395ADEA0">
                <wp:simplePos x="0" y="0"/>
                <wp:positionH relativeFrom="column">
                  <wp:posOffset>3467100</wp:posOffset>
                </wp:positionH>
                <wp:positionV relativeFrom="paragraph">
                  <wp:posOffset>87630</wp:posOffset>
                </wp:positionV>
                <wp:extent cx="1914525" cy="266700"/>
                <wp:effectExtent l="38100" t="0" r="28575" b="1905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4525" cy="266700"/>
                          <a:chOff x="0" y="-66675"/>
                          <a:chExt cx="1914525" cy="266700"/>
                        </a:xfrm>
                      </wpg:grpSpPr>
                      <wps:wsp>
                        <wps:cNvPr id="31" name="Straight Arrow Connector 31"/>
                        <wps:cNvCnPr/>
                        <wps:spPr>
                          <a:xfrm flipH="1">
                            <a:off x="0" y="66675"/>
                            <a:ext cx="11049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Text Box 32"/>
                        <wps:cNvSpPr txBox="1"/>
                        <wps:spPr>
                          <a:xfrm>
                            <a:off x="1038225" y="-66675"/>
                            <a:ext cx="87630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3E12" w:rsidRPr="00954E07" w:rsidRDefault="00F93E12" w:rsidP="00C20093">
                              <w:pPr>
                                <w:ind w:left="0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 xml:space="preserve">Galleries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D9388A" id="Group 30" o:spid="_x0000_s1045" style="position:absolute;left:0;text-align:left;margin-left:273pt;margin-top:6.9pt;width:150.75pt;height:21pt;z-index:251693056;mso-width-relative:margin;mso-height-relative:margin" coordorigin=",-666" coordsize="19145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">
                <v:shape id="Straight Arrow Connector 31" o:spid="_x0000_s1046" type="#_x0000_t32" style="position:absolute;top:666;width:1104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7M278MAAADbAAAADwAAAGRycy9kb3ducmV2LnhtbESPQWvCQBSE74X+h+UVeim60YhKdJXS&#10;IvVqKqK3Z/Y1Cc2+DXmrpv/eLRR6HGa+GWa57l2jrtRJ7dnAaJiAIi68rbk0sP/cDOagJCBbbDyT&#10;gR8SWK8eH5aYWX/jHV3zUKpYwpKhgSqENtNaioocytC3xNH78p3DEGVXatvhLZa7Ro+TZKod1hwX&#10;KmzpraLiO784A2mYyHg3Oc4kP5XnF/uepnL4MOb5qX9dgArUh//wH721kRvB75f4A/Tq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zNu/DAAAA2wAAAA8AAAAAAAAAAAAA&#10;AAAAoQIAAGRycy9kb3ducmV2LnhtbFBLBQYAAAAABAAEAPkAAACRAwAAAAA=&#10;" strokecolor="black [3200]" strokeweight=".5pt">
                  <v:stroke endarrow="block" joinstyle="miter"/>
                </v:shape>
                <v:shape id="Text Box 32" o:spid="_x0000_s1047" type="#_x0000_t202" style="position:absolute;left:10382;top:-666;width:8763;height:26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wM7sIA&#10;AADbAAAADwAAAGRycy9kb3ducmV2LnhtbESPQWsCMRSE74X+h/AK3mq2CrKuRmmLLQVP1dLzY/NM&#10;gpuXJUnX7b9vBKHHYWa+Ydbb0XdioJhcYAVP0woEcRu0Y6Pg6/j2WINIGVljF5gU/FKC7eb+bo2N&#10;Dhf+pOGQjSgQTg0qsDn3jZSpteQxTUNPXLxTiB5zkdFIHfFS4L6Ts6paSI+Oy4LFnl4ttefDj1ew&#10;ezFL09YY7a7Wzg3j92lv3pWaPIzPKxCZxvwfvrU/tIL5D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fAzuwgAAANsAAAAPAAAAAAAAAAAAAAAAAJgCAABkcnMvZG93&#10;bnJldi54bWxQSwUGAAAAAAQABAD1AAAAhwMAAAAA&#10;" fillcolor="white [3201]" strokeweight=".5pt">
                  <v:textbox>
                    <w:txbxContent>
                      <w:p w:rsidR="00F93E12" w:rsidRPr="00954E07" w:rsidRDefault="00F93E12" w:rsidP="00C20093">
                        <w:pPr>
                          <w:ind w:left="0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 xml:space="preserve">Galleries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92EEA"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1B6774" wp14:editId="2C5CCA59">
                <wp:simplePos x="0" y="0"/>
                <wp:positionH relativeFrom="column">
                  <wp:posOffset>3019425</wp:posOffset>
                </wp:positionH>
                <wp:positionV relativeFrom="paragraph">
                  <wp:posOffset>12065</wp:posOffset>
                </wp:positionV>
                <wp:extent cx="285750" cy="28575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1A0EB" id="Rectangle 24" o:spid="_x0000_s1026" style="position:absolute;margin-left:237.75pt;margin-top:.95pt;width:22.5pt;height:22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" fillcolor="#94b6d2 [3204]" strokecolor="#345c7d [1604]" strokeweight="1pt"/>
            </w:pict>
          </mc:Fallback>
        </mc:AlternateContent>
      </w:r>
      <w:r w:rsidR="00D92EEA"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CB7FE3" wp14:editId="5FF61336">
                <wp:simplePos x="0" y="0"/>
                <wp:positionH relativeFrom="column">
                  <wp:posOffset>2057400</wp:posOffset>
                </wp:positionH>
                <wp:positionV relativeFrom="paragraph">
                  <wp:posOffset>12065</wp:posOffset>
                </wp:positionV>
                <wp:extent cx="285750" cy="28575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588BA" id="Rectangle 17" o:spid="_x0000_s1026" style="position:absolute;margin-left:162pt;margin-top:.95pt;width:22.5pt;height:2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" fillcolor="#94b6d2 [3204]" strokecolor="#345c7d [1604]" strokeweight="1pt"/>
            </w:pict>
          </mc:Fallback>
        </mc:AlternateContent>
      </w:r>
    </w:p>
    <w:p w:rsidR="00954E07" w:rsidRDefault="00D92EEA" w:rsidP="00954E07"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1804A4" wp14:editId="5176E0E4">
                <wp:simplePos x="0" y="0"/>
                <wp:positionH relativeFrom="margin">
                  <wp:posOffset>3019425</wp:posOffset>
                </wp:positionH>
                <wp:positionV relativeFrom="paragraph">
                  <wp:posOffset>136525</wp:posOffset>
                </wp:positionV>
                <wp:extent cx="285750" cy="285750"/>
                <wp:effectExtent l="0" t="0" r="1905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88E31" id="Rectangle 25" o:spid="_x0000_s1026" style="position:absolute;margin-left:237.75pt;margin-top:10.75pt;width:22.5pt;height:22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" fillcolor="#94b6d2 [3204]" strokecolor="#345c7d [1604]" strokeweight="1pt">
                <w10:wrap anchorx="margin"/>
              </v:rect>
            </w:pict>
          </mc:Fallback>
        </mc:AlternateContent>
      </w: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89E7872" wp14:editId="527FA3A6">
                <wp:simplePos x="0" y="0"/>
                <wp:positionH relativeFrom="column">
                  <wp:posOffset>2057400</wp:posOffset>
                </wp:positionH>
                <wp:positionV relativeFrom="paragraph">
                  <wp:posOffset>117475</wp:posOffset>
                </wp:positionV>
                <wp:extent cx="285750" cy="28575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7CC50" id="Rectangle 23" o:spid="_x0000_s1026" style="position:absolute;margin-left:162pt;margin-top:9.25pt;width:22.5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" fillcolor="#94b6d2 [3204]" strokecolor="#345c7d [1604]" strokeweight="1pt"/>
            </w:pict>
          </mc:Fallback>
        </mc:AlternateContent>
      </w:r>
    </w:p>
    <w:p w:rsidR="00954E07" w:rsidRDefault="00C20093" w:rsidP="00954E07">
      <w:r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0352F5E0" wp14:editId="20AF47E0">
                <wp:simplePos x="0" y="0"/>
                <wp:positionH relativeFrom="column">
                  <wp:posOffset>-628650</wp:posOffset>
                </wp:positionH>
                <wp:positionV relativeFrom="paragraph">
                  <wp:posOffset>260349</wp:posOffset>
                </wp:positionV>
                <wp:extent cx="2362200" cy="333375"/>
                <wp:effectExtent l="0" t="0" r="38100" b="2857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0" cy="333375"/>
                          <a:chOff x="0" y="-1"/>
                          <a:chExt cx="2362200" cy="333375"/>
                        </a:xfrm>
                      </wpg:grpSpPr>
                      <wps:wsp>
                        <wps:cNvPr id="60" name="Text Box 60"/>
                        <wps:cNvSpPr txBox="1"/>
                        <wps:spPr>
                          <a:xfrm>
                            <a:off x="0" y="-1"/>
                            <a:ext cx="990600" cy="333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3E12" w:rsidRPr="00C20093" w:rsidRDefault="00F93E12" w:rsidP="00C20093">
                              <w:pPr>
                                <w:ind w:left="0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 xml:space="preserve">Portraits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Straight Arrow Connector 61"/>
                        <wps:cNvCnPr/>
                        <wps:spPr>
                          <a:xfrm flipV="1">
                            <a:off x="990600" y="76200"/>
                            <a:ext cx="13716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2F5E0" id="Group 59" o:spid="_x0000_s1048" style="position:absolute;left:0;text-align:left;margin-left:-49.5pt;margin-top:20.5pt;width:186pt;height:26.25pt;z-index:251709440;mso-height-relative:margin" coordorigin="" coordsize="23622,3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">
                <v:shape id="Text Box 60" o:spid="_x0000_s1049" type="#_x0000_t202" style="position:absolute;width:9906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EYH74A&#10;AADbAAAADwAAAGRycy9kb3ducmV2LnhtbERPTWsCMRC9F/wPYQRvNasH2W6NUsVKwVNVeh42YxK6&#10;mSxJum7/fXMoeHy87/V29J0YKCYXWMFiXoEgboN2bBRcL+/PNYiUkTV2gUnBLyXYbiZPa2x0uPMn&#10;DedsRAnh1KACm3PfSJlaSx7TPPTEhbuF6DEXGI3UEe8l3HdyWVUr6dFxabDY095S+33+8QoOO/Ni&#10;2hqjPdTauWH8up3MUanZdHx7BZFpzA/xv/tDK1iV9eVL+QFy8w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9RGB++AAAA2wAAAA8AAAAAAAAAAAAAAAAAmAIAAGRycy9kb3ducmV2&#10;LnhtbFBLBQYAAAAABAAEAPUAAACDAwAAAAA=&#10;" fillcolor="white [3201]" strokeweight=".5pt">
                  <v:textbox>
                    <w:txbxContent>
                      <w:p w:rsidR="00F93E12" w:rsidRPr="00C20093" w:rsidRDefault="00F93E12" w:rsidP="00C20093">
                        <w:pPr>
                          <w:ind w:left="0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 xml:space="preserve">Portraits </w:t>
                        </w:r>
                      </w:p>
                    </w:txbxContent>
                  </v:textbox>
                </v:shape>
                <v:shape id="Straight Arrow Connector 61" o:spid="_x0000_s1050" type="#_x0000_t32" style="position:absolute;left:9906;top:762;width:13716;height:4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AZ8sQAAADbAAAADwAAAGRycy9kb3ducmV2LnhtbESPQWvCQBSE74X+h+UVvJS60Ygt0VVE&#10;kXo1LaW9PbOvSWj2bchbNf33riB4HGbmG2a+7F2jTtRJ7dnAaJiAIi68rbk08PmxfXkDJQHZYuOZ&#10;DPyTwHLx+DDHzPoz7+mUh1JFCEuGBqoQ2kxrKSpyKEPfEkfv13cOQ5RdqW2H5wh3jR4nyVQ7rDku&#10;VNjSuqLiLz86A2mYyHg/+X6V/Kc8PNtNmsrXuzGDp341AxWoD/fwrb2zBqYjuH6JP0AvL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ABnyxAAAANsAAAAPAAAAAAAAAAAA&#10;AAAAAKECAABkcnMvZG93bnJldi54bWxQSwUGAAAAAAQABAD5AAAAkgMAAAAA&#10;" strokecolor="black [3200]" strokeweight=".5pt">
                  <v:stroke endarrow="block" joinstyle="miter"/>
                </v:shape>
              </v:group>
            </w:pict>
          </mc:Fallback>
        </mc:AlternateContent>
      </w:r>
    </w:p>
    <w:p w:rsidR="00954E07" w:rsidRDefault="00C20093" w:rsidP="00954E07">
      <w:r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72361EB" wp14:editId="7370303D">
                <wp:simplePos x="0" y="0"/>
                <wp:positionH relativeFrom="column">
                  <wp:posOffset>3638550</wp:posOffset>
                </wp:positionH>
                <wp:positionV relativeFrom="paragraph">
                  <wp:posOffset>23494</wp:posOffset>
                </wp:positionV>
                <wp:extent cx="1914525" cy="447675"/>
                <wp:effectExtent l="38100" t="0" r="28575" b="2857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4525" cy="447675"/>
                          <a:chOff x="0" y="-66676"/>
                          <a:chExt cx="1914525" cy="447675"/>
                        </a:xfrm>
                      </wpg:grpSpPr>
                      <wps:wsp>
                        <wps:cNvPr id="45" name="Straight Arrow Connector 45"/>
                        <wps:cNvCnPr/>
                        <wps:spPr>
                          <a:xfrm flipH="1">
                            <a:off x="0" y="66675"/>
                            <a:ext cx="11049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1038225" y="-66676"/>
                            <a:ext cx="876300" cy="4476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3E12" w:rsidRPr="00954E07" w:rsidRDefault="00F93E12" w:rsidP="00C20093">
                              <w:pPr>
                                <w:ind w:left="0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 xml:space="preserve">Printing and pricing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2361EB" id="Group 44" o:spid="_x0000_s1051" style="position:absolute;left:0;text-align:left;margin-left:286.5pt;margin-top:1.85pt;width:150.75pt;height:35.25pt;z-index:251698176;mso-width-relative:margin;mso-height-relative:margin" coordorigin=",-666" coordsize="19145,4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">
                <v:shape id="Straight Arrow Connector 45" o:spid="_x0000_s1052" type="#_x0000_t32" style="position:absolute;top:666;width:1104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5DkcUAAADbAAAADwAAAGRycy9kb3ducmV2LnhtbESPQUvDQBSE70L/w/IEL2I3bVItsdtS&#10;FLHXpiL29sw+k9Ds25C3tvHfd4VCj8PMfMMsVoNr1ZF6aTwbmIwTUMSltw1XBj52bw9zUBKQLbae&#10;ycAfCayWo5sF5tafeEvHIlQqQlhyNFCH0OVaS1mTQxn7jjh6P753GKLsK217PEW4a/U0SR61w4bj&#10;Qo0dvdRUHopfZyANmUy32deTFPvq+96+pql8vhtzdzusn0EFGsI1fGlvrIFsBv9f4g/QyzM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I5DkcUAAADbAAAADwAAAAAAAAAA&#10;AAAAAAChAgAAZHJzL2Rvd25yZXYueG1sUEsFBgAAAAAEAAQA+QAAAJMDAAAAAA==&#10;" strokecolor="black [3200]" strokeweight=".5pt">
                  <v:stroke endarrow="block" joinstyle="miter"/>
                </v:shape>
                <v:shape id="Text Box 46" o:spid="_x0000_s1053" type="#_x0000_t202" style="position:absolute;left:10382;top:-666;width:8763;height:44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F5kMIA&#10;AADbAAAADwAAAGRycy9kb3ducmV2LnhtbESPQWsCMRSE74X+h/AKvdVsi8i6GqUtKgVP1dLzY/NM&#10;gpuXJUnX7b83BaHHYWa+YZbr0XdioJhcYAXPkwoEcRu0Y6Pg67h9qkGkjKyxC0wKfinBenV/t8RG&#10;hwt/0nDIRhQIpwYV2Jz7RsrUWvKYJqEnLt4pRI+5yGikjngpcN/Jl6qaSY+Oy4LFnt4ttefDj1ew&#10;eTNz09YY7abWzg3j92lvdko9PoyvCxCZxvwfvrU/tILpDP6+lB8gV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XmQwgAAANsAAAAPAAAAAAAAAAAAAAAAAJgCAABkcnMvZG93&#10;bnJldi54bWxQSwUGAAAAAAQABAD1AAAAhwMAAAAA&#10;" fillcolor="white [3201]" strokeweight=".5pt">
                  <v:textbox>
                    <w:txbxContent>
                      <w:p w:rsidR="00F93E12" w:rsidRPr="00954E07" w:rsidRDefault="00F93E12" w:rsidP="00C20093">
                        <w:pPr>
                          <w:ind w:left="0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 xml:space="preserve">Printing and pricing 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92EEA"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909532" wp14:editId="06B87689">
                <wp:simplePos x="0" y="0"/>
                <wp:positionH relativeFrom="column">
                  <wp:posOffset>3143250</wp:posOffset>
                </wp:positionH>
                <wp:positionV relativeFrom="paragraph">
                  <wp:posOffset>5080</wp:posOffset>
                </wp:positionV>
                <wp:extent cx="619125" cy="504825"/>
                <wp:effectExtent l="0" t="0" r="28575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D1688" id="Rectangle 21" o:spid="_x0000_s1026" style="position:absolute;margin-left:247.5pt;margin-top:.4pt;width:48.75pt;height:39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" fillcolor="#94b6d2 [3204]" strokecolor="#345c7d [1604]" strokeweight="1pt"/>
            </w:pict>
          </mc:Fallback>
        </mc:AlternateContent>
      </w:r>
      <w:r w:rsidR="00D92EEA"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C6FC62" wp14:editId="3ECD361C">
                <wp:simplePos x="0" y="0"/>
                <wp:positionH relativeFrom="column">
                  <wp:posOffset>1657350</wp:posOffset>
                </wp:positionH>
                <wp:positionV relativeFrom="paragraph">
                  <wp:posOffset>5080</wp:posOffset>
                </wp:positionV>
                <wp:extent cx="619125" cy="504825"/>
                <wp:effectExtent l="0" t="0" r="28575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165653" id="Rectangle 20" o:spid="_x0000_s1026" style="position:absolute;margin-left:130.5pt;margin-top:.4pt;width:48.75pt;height:39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" fillcolor="#94b6d2 [3204]" strokecolor="#345c7d [1604]" strokeweight="1pt"/>
            </w:pict>
          </mc:Fallback>
        </mc:AlternateContent>
      </w:r>
    </w:p>
    <w:p w:rsidR="00D92EEA" w:rsidRDefault="00D92EEA" w:rsidP="00954E07"/>
    <w:p w:rsidR="00D92EEA" w:rsidRDefault="00C20093" w:rsidP="00954E07"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C3E429" wp14:editId="6214E5D7">
                <wp:simplePos x="0" y="0"/>
                <wp:positionH relativeFrom="column">
                  <wp:posOffset>2390775</wp:posOffset>
                </wp:positionH>
                <wp:positionV relativeFrom="paragraph">
                  <wp:posOffset>6985</wp:posOffset>
                </wp:positionV>
                <wp:extent cx="619125" cy="504825"/>
                <wp:effectExtent l="0" t="0" r="28575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F2F21" id="Rectangle 19" o:spid="_x0000_s1026" style="position:absolute;margin-left:188.25pt;margin-top:.55pt;width:48.75pt;height:39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" fillcolor="#94b6d2 [3204]" strokecolor="#345c7d [1604]" strokeweight="1pt"/>
            </w:pict>
          </mc:Fallback>
        </mc:AlternateContent>
      </w:r>
    </w:p>
    <w:p w:rsidR="00D92EEA" w:rsidRDefault="00C20093" w:rsidP="00954E07">
      <w:r>
        <w:rPr>
          <w:noProof/>
          <w:lang w:val="en-CA" w:eastAsia="en-CA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B0CA211" wp14:editId="7EB22DE1">
                <wp:simplePos x="0" y="0"/>
                <wp:positionH relativeFrom="margin">
                  <wp:align>left</wp:align>
                </wp:positionH>
                <wp:positionV relativeFrom="paragraph">
                  <wp:posOffset>47625</wp:posOffset>
                </wp:positionV>
                <wp:extent cx="2362200" cy="323850"/>
                <wp:effectExtent l="0" t="0" r="38100" b="1905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0" cy="323850"/>
                          <a:chOff x="0" y="0"/>
                          <a:chExt cx="2362200" cy="323850"/>
                        </a:xfrm>
                      </wpg:grpSpPr>
                      <wps:wsp>
                        <wps:cNvPr id="63" name="Text Box 63"/>
                        <wps:cNvSpPr txBox="1"/>
                        <wps:spPr>
                          <a:xfrm>
                            <a:off x="0" y="0"/>
                            <a:ext cx="990600" cy="3238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93E12" w:rsidRPr="00C20093" w:rsidRDefault="00F93E12" w:rsidP="00C20093">
                              <w:pPr>
                                <w:ind w:left="0"/>
                                <w:rPr>
                                  <w:lang w:val="en-CA"/>
                                </w:rPr>
                              </w:pPr>
                              <w:r>
                                <w:rPr>
                                  <w:lang w:val="en-CA"/>
                                </w:rPr>
                                <w:t xml:space="preserve">Contact form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Straight Arrow Connector 64"/>
                        <wps:cNvCnPr/>
                        <wps:spPr>
                          <a:xfrm flipV="1">
                            <a:off x="990600" y="76200"/>
                            <a:ext cx="1371600" cy="457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0CA211" id="Group 62" o:spid="_x0000_s1054" style="position:absolute;left:0;text-align:left;margin-left:0;margin-top:3.75pt;width:186pt;height:25.5pt;z-index:251711488;mso-position-horizontal:left;mso-position-horizontal-relative:margin;mso-height-relative:margin" coordsize="23622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">
                <v:shape id="Text Box 63" o:spid="_x0000_s1055" type="#_x0000_t202" style="position:absolute;width:9906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OGaMIA&#10;AADbAAAADwAAAGRycy9kb3ducmV2LnhtbESPQWsCMRSE74X+h/AKvdVsK8i6GqUtKgVP1dLzY/NM&#10;gpuXJUnX7b83BaHHYWa+YZbr0XdioJhcYAXPkwoEcRu0Y6Pg67h9qkGkjKyxC0wKfinBenV/t8RG&#10;hwt/0nDIRhQIpwYV2Jz7RsrUWvKYJqEnLt4pRI+5yGikjngpcN/Jl6qaSY+Oy4LFnt4ttefDj1ew&#10;eTNz09YY7abWzg3j92lvdko9PoyvCxCZxvwfvrU/tILZFP6+lB8gV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g4ZowgAAANsAAAAPAAAAAAAAAAAAAAAAAJgCAABkcnMvZG93&#10;bnJldi54bWxQSwUGAAAAAAQABAD1AAAAhwMAAAAA&#10;" fillcolor="white [3201]" strokeweight=".5pt">
                  <v:textbox>
                    <w:txbxContent>
                      <w:p w:rsidR="00F93E12" w:rsidRPr="00C20093" w:rsidRDefault="00F93E12" w:rsidP="00C20093">
                        <w:pPr>
                          <w:ind w:left="0"/>
                          <w:rPr>
                            <w:lang w:val="en-CA"/>
                          </w:rPr>
                        </w:pPr>
                        <w:r>
                          <w:rPr>
                            <w:lang w:val="en-CA"/>
                          </w:rPr>
                          <w:t xml:space="preserve">Contact form </w:t>
                        </w:r>
                      </w:p>
                    </w:txbxContent>
                  </v:textbox>
                </v:shape>
                <v:shape id="Straight Arrow Connector 64" o:spid="_x0000_s1056" type="#_x0000_t32" style="position:absolute;left:9906;top:762;width:13716;height:4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e6asQAAADbAAAADwAAAGRycy9kb3ducmV2LnhtbESPQUvDQBSE74L/YXlCL2I3bUKU2G2R&#10;llKvTUX09sw+k2D2bcjbtum/dwWhx2FmvmEWq9F16kSDtJ4NzKYJKOLK25ZrA2+H7cMTKAnIFjvP&#10;ZOBCAqvl7c0CC+vPvKdTGWoVISwFGmhC6AutpWrIoUx9Txy9bz84DFEOtbYDniPcdXqeJLl22HJc&#10;aLCndUPVT3l0BtKQyXyffTxK+Vl/3dtNmsr7zpjJ3fjyDCrQGK7h//arNZBn8Pcl/gC9/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d7pqxAAAANsAAAAPAAAAAAAAAAAA&#10;AAAAAKECAABkcnMvZG93bnJldi54bWxQSwUGAAAAAAQABAD5AAAAkgMAAAAA&#10;" strokecolor="black [3200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:rsidR="00D92EEA" w:rsidRDefault="00C20093" w:rsidP="00954E07"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79C83D" wp14:editId="65038DA5">
                <wp:simplePos x="0" y="0"/>
                <wp:positionH relativeFrom="margin">
                  <wp:align>right</wp:align>
                </wp:positionH>
                <wp:positionV relativeFrom="paragraph">
                  <wp:posOffset>113030</wp:posOffset>
                </wp:positionV>
                <wp:extent cx="876300" cy="247650"/>
                <wp:effectExtent l="0" t="0" r="19050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3E12" w:rsidRPr="00954E07" w:rsidRDefault="00F93E12" w:rsidP="00C20093">
                            <w:pPr>
                              <w:ind w:left="0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 xml:space="preserve">Footer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9C83D" id="Text Box 49" o:spid="_x0000_s1057" type="#_x0000_t202" style="position:absolute;left:0;text-align:left;margin-left:17.8pt;margin-top:8.9pt;width:69pt;height:19.5pt;z-index:2517012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" fillcolor="white [3201]" strokeweight=".5pt">
                <v:textbox>
                  <w:txbxContent>
                    <w:p w:rsidR="00F93E12" w:rsidRPr="00954E07" w:rsidRDefault="00F93E12" w:rsidP="00C20093">
                      <w:pPr>
                        <w:ind w:left="0"/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 xml:space="preserve">Footer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72BE15" wp14:editId="51F30AB6">
                <wp:simplePos x="0" y="0"/>
                <wp:positionH relativeFrom="column">
                  <wp:posOffset>3943350</wp:posOffset>
                </wp:positionH>
                <wp:positionV relativeFrom="paragraph">
                  <wp:posOffset>246380</wp:posOffset>
                </wp:positionV>
                <wp:extent cx="1104900" cy="0"/>
                <wp:effectExtent l="38100" t="76200" r="0" b="952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12B97" id="Straight Arrow Connector 48" o:spid="_x0000_s1026" type="#_x0000_t32" style="position:absolute;margin-left:310.5pt;margin-top:19.4pt;width:87pt;height:0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D62A8E" wp14:editId="482B3E09">
                <wp:simplePos x="0" y="0"/>
                <wp:positionH relativeFrom="column">
                  <wp:posOffset>1323975</wp:posOffset>
                </wp:positionH>
                <wp:positionV relativeFrom="paragraph">
                  <wp:posOffset>151130</wp:posOffset>
                </wp:positionV>
                <wp:extent cx="2714625" cy="190500"/>
                <wp:effectExtent l="0" t="0" r="28575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190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EBDCFC" id="Rectangle 42" o:spid="_x0000_s1026" style="position:absolute;margin-left:104.25pt;margin-top:11.9pt;width:213.75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" fillcolor="black [3200]" strokecolor="black [1600]" strokeweight="1pt"/>
            </w:pict>
          </mc:Fallback>
        </mc:AlternateContent>
      </w:r>
    </w:p>
    <w:p w:rsidR="00D92EEA" w:rsidRDefault="00D92EEA" w:rsidP="00954E07"/>
    <w:p w:rsidR="00D92EEA" w:rsidRDefault="00D92EEA" w:rsidP="00954E07"/>
    <w:p w:rsidR="00954E07" w:rsidRDefault="00954E07" w:rsidP="00203C58">
      <w:pPr>
        <w:ind w:left="0"/>
      </w:pPr>
    </w:p>
    <w:p w:rsidR="00954E07" w:rsidRDefault="00765551" w:rsidP="00D92EEA">
      <w:pPr>
        <w:pStyle w:val="Heading2"/>
      </w:pPr>
      <w:bookmarkStart w:id="12" w:name="_Toc403770653"/>
      <w:r>
        <w:t xml:space="preserve">A </w:t>
      </w:r>
      <w:r w:rsidR="00954E07">
        <w:t xml:space="preserve">Contact </w:t>
      </w:r>
      <w:r w:rsidR="0021238B">
        <w:t>forum</w:t>
      </w:r>
      <w:r w:rsidR="005618B2">
        <w:t>+honeypot</w:t>
      </w:r>
      <w:r w:rsidR="0021238B">
        <w:t>:</w:t>
      </w:r>
      <w:bookmarkEnd w:id="12"/>
    </w:p>
    <w:p w:rsidR="002C2739" w:rsidRPr="002C2739" w:rsidRDefault="00594463" w:rsidP="002C2739">
      <w:r>
        <w:t>The contact forum is build using simple PHP form inputs and multiple condition statements to test and validate the user’s</w:t>
      </w:r>
      <w:r w:rsidR="007B41FA">
        <w:t xml:space="preserve"> inputs and message. A honeypot: an invisible input that</w:t>
      </w:r>
      <w:r>
        <w:t xml:space="preserve"> robots complete by default</w:t>
      </w:r>
      <w:r w:rsidR="007B41FA">
        <w:t>,</w:t>
      </w:r>
      <w:r>
        <w:t xml:space="preserve"> is implemented as an</w:t>
      </w:r>
      <w:r w:rsidR="007B41FA">
        <w:t xml:space="preserve"> alternative</w:t>
      </w:r>
      <w:r w:rsidR="002C2739">
        <w:t xml:space="preserve"> to </w:t>
      </w:r>
      <w:r>
        <w:t>a</w:t>
      </w:r>
      <w:r w:rsidR="002C2739">
        <w:t xml:space="preserve"> </w:t>
      </w:r>
      <w:r w:rsidR="002C2739" w:rsidRPr="00FC6286">
        <w:t>captcha</w:t>
      </w:r>
      <w:r>
        <w:t xml:space="preserve">, to avoid spam. </w:t>
      </w:r>
    </w:p>
    <w:p w:rsidR="005618B2" w:rsidRPr="005618B2" w:rsidRDefault="005618B2" w:rsidP="005618B2">
      <w:r>
        <w:rPr>
          <w:noProof/>
          <w:lang w:val="en-CA" w:eastAsia="en-CA"/>
        </w:rPr>
        <w:drawing>
          <wp:inline distT="0" distB="0" distL="0" distR="0" wp14:anchorId="7F0CFAB2" wp14:editId="280C9397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8" w:rsidRDefault="00203C58">
      <w:pPr>
        <w:spacing w:after="240" w:line="252" w:lineRule="auto"/>
        <w:ind w:left="0" w:right="0"/>
        <w:rPr>
          <w:rFonts w:asciiTheme="majorHAnsi" w:eastAsiaTheme="majorEastAsia" w:hAnsiTheme="majorHAnsi" w:cstheme="majorBidi"/>
          <w:caps/>
          <w:color w:val="DD8047" w:themeColor="accent2"/>
          <w:sz w:val="24"/>
          <w:szCs w:val="24"/>
        </w:rPr>
      </w:pPr>
      <w:r>
        <w:br w:type="page"/>
      </w:r>
    </w:p>
    <w:p w:rsidR="0021238B" w:rsidRDefault="00D92EEA" w:rsidP="00D92EEA">
      <w:pPr>
        <w:pStyle w:val="Heading2"/>
      </w:pPr>
      <w:bookmarkStart w:id="13" w:name="_Toc403770654"/>
      <w:r>
        <w:lastRenderedPageBreak/>
        <w:t>Java script slideshows:</w:t>
      </w:r>
      <w:bookmarkEnd w:id="13"/>
      <w:r>
        <w:t xml:space="preserve"> </w:t>
      </w:r>
    </w:p>
    <w:p w:rsidR="009E5B1C" w:rsidRPr="009E5B1C" w:rsidRDefault="007B41FA" w:rsidP="009E5B1C">
      <w:r>
        <w:t>Initially multiple</w:t>
      </w:r>
      <w:r w:rsidR="00594463">
        <w:t xml:space="preserve"> java script slideshow source code plus some jQuery where used to build a complex slide show. </w:t>
      </w:r>
      <w:r>
        <w:t>But d</w:t>
      </w:r>
      <w:r w:rsidR="00594463">
        <w:t>ue the inconvenient complexity of the code, a simple java script slide show</w:t>
      </w:r>
      <w:r>
        <w:t xml:space="preserve"> was built,</w:t>
      </w:r>
      <w:r w:rsidR="00594463">
        <w:t xml:space="preserve"> consisting of only 3 functions </w:t>
      </w:r>
      <w:r>
        <w:t>with the ability to change slide.</w:t>
      </w:r>
    </w:p>
    <w:p w:rsidR="005618B2" w:rsidRDefault="005618B2" w:rsidP="005618B2">
      <w:r>
        <w:rPr>
          <w:noProof/>
          <w:lang w:val="en-CA" w:eastAsia="en-CA"/>
        </w:rPr>
        <w:drawing>
          <wp:inline distT="0" distB="0" distL="0" distR="0" wp14:anchorId="708E8850" wp14:editId="0429098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07" w:rsidRDefault="008271A4" w:rsidP="008271A4">
      <w:pPr>
        <w:pStyle w:val="Heading2"/>
      </w:pPr>
      <w:bookmarkStart w:id="14" w:name="_Toc403770655"/>
      <w:r>
        <w:t>Nav:</w:t>
      </w:r>
      <w:bookmarkEnd w:id="14"/>
    </w:p>
    <w:p w:rsidR="008271A4" w:rsidRPr="008271A4" w:rsidRDefault="008271A4" w:rsidP="008271A4">
      <w:r>
        <w:rPr>
          <w:noProof/>
          <w:lang w:val="en-CA" w:eastAsia="en-CA"/>
        </w:rPr>
        <w:drawing>
          <wp:inline distT="0" distB="0" distL="0" distR="0" wp14:anchorId="0FF92691" wp14:editId="096CAD36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E8" w:rsidRDefault="009C1CE8">
      <w:pPr>
        <w:rPr>
          <w:rStyle w:val="Strong"/>
        </w:rPr>
      </w:pPr>
    </w:p>
    <w:p w:rsidR="002C2739" w:rsidRDefault="002C2739">
      <w:pPr>
        <w:rPr>
          <w:rStyle w:val="Strong"/>
        </w:rPr>
      </w:pPr>
    </w:p>
    <w:p w:rsidR="002C2739" w:rsidRDefault="002C2739" w:rsidP="002C2739">
      <w:pPr>
        <w:pStyle w:val="Heading2"/>
      </w:pPr>
      <w:bookmarkStart w:id="15" w:name="_Toc403770656"/>
      <w:r w:rsidRPr="002C2739">
        <w:t>Footer</w:t>
      </w:r>
      <w:r>
        <w:t>:</w:t>
      </w:r>
      <w:bookmarkEnd w:id="15"/>
    </w:p>
    <w:p w:rsidR="008A6813" w:rsidRDefault="007D7376" w:rsidP="007D7376">
      <w:r>
        <w:rPr>
          <w:noProof/>
          <w:lang w:val="en-CA" w:eastAsia="en-CA"/>
        </w:rPr>
        <w:drawing>
          <wp:inline distT="0" distB="0" distL="0" distR="0" wp14:anchorId="7B56E2E6" wp14:editId="03299CE2">
            <wp:extent cx="6400800" cy="3598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813" w:rsidRDefault="008A6813">
      <w:pPr>
        <w:spacing w:after="240" w:line="252" w:lineRule="auto"/>
        <w:ind w:left="0" w:right="0"/>
      </w:pPr>
      <w:r>
        <w:br w:type="page"/>
      </w:r>
    </w:p>
    <w:p w:rsidR="007D7376" w:rsidRPr="007D7376" w:rsidRDefault="007D7376" w:rsidP="007D7376"/>
    <w:p w:rsidR="009E5B1C" w:rsidRDefault="009E5B1C" w:rsidP="009E5B1C">
      <w:pPr>
        <w:pStyle w:val="Heading2"/>
      </w:pPr>
      <w:bookmarkStart w:id="16" w:name="_Toc403770657"/>
      <w:r>
        <w:t>Drop down testing:</w:t>
      </w:r>
      <w:bookmarkEnd w:id="16"/>
    </w:p>
    <w:p w:rsidR="00594463" w:rsidRDefault="00203C58" w:rsidP="00594463">
      <w:r>
        <w:t>Html summary tags and detail tags where tested with CSS to later be implemented in to the website.</w:t>
      </w:r>
    </w:p>
    <w:p w:rsidR="00203C58" w:rsidRPr="00594463" w:rsidRDefault="00203C58" w:rsidP="00594463">
      <w:r>
        <w:t xml:space="preserve">The drop down are used to contain long paragraphs that took up unnecessary space on the site. </w:t>
      </w:r>
    </w:p>
    <w:p w:rsidR="009E5B1C" w:rsidRPr="008271A4" w:rsidRDefault="009E5B1C" w:rsidP="009E5B1C">
      <w:r>
        <w:rPr>
          <w:noProof/>
          <w:lang w:val="en-CA" w:eastAsia="en-CA"/>
        </w:rPr>
        <w:drawing>
          <wp:inline distT="0" distB="0" distL="0" distR="0" wp14:anchorId="0DEB5BD9" wp14:editId="192F4C4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1C" w:rsidRDefault="009E5B1C" w:rsidP="009E5B1C">
      <w:pPr>
        <w:pStyle w:val="Heading2"/>
      </w:pPr>
      <w:bookmarkStart w:id="17" w:name="_Toc403770658"/>
      <w:r>
        <w:t>homepage:</w:t>
      </w:r>
      <w:bookmarkEnd w:id="17"/>
    </w:p>
    <w:p w:rsidR="009E5B1C" w:rsidRDefault="009E5B1C" w:rsidP="009E5B1C">
      <w:r>
        <w:rPr>
          <w:noProof/>
          <w:lang w:val="en-CA" w:eastAsia="en-CA"/>
        </w:rPr>
        <w:drawing>
          <wp:inline distT="0" distB="0" distL="0" distR="0" wp14:anchorId="17990587" wp14:editId="46C5B928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1C" w:rsidRDefault="009E5B1C" w:rsidP="009E5B1C">
      <w:pPr>
        <w:pStyle w:val="Heading2"/>
      </w:pPr>
    </w:p>
    <w:p w:rsidR="009E5B1C" w:rsidRDefault="009E5B1C" w:rsidP="009E5B1C">
      <w:pPr>
        <w:pStyle w:val="Heading2"/>
      </w:pPr>
      <w:bookmarkStart w:id="18" w:name="_Toc403770659"/>
      <w:r>
        <w:t>Artist statement page:</w:t>
      </w:r>
      <w:bookmarkEnd w:id="18"/>
    </w:p>
    <w:p w:rsidR="009E5B1C" w:rsidRDefault="009E5B1C" w:rsidP="009E5B1C">
      <w:r>
        <w:rPr>
          <w:noProof/>
          <w:lang w:val="en-CA" w:eastAsia="en-CA"/>
        </w:rPr>
        <w:drawing>
          <wp:inline distT="0" distB="0" distL="0" distR="0" wp14:anchorId="20A03794" wp14:editId="3E9A1B6C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8" w:rsidRDefault="00203C58" w:rsidP="009E5B1C"/>
    <w:p w:rsidR="00203C58" w:rsidRDefault="00203C58" w:rsidP="00203C58">
      <w:pPr>
        <w:pStyle w:val="Heading2"/>
      </w:pPr>
      <w:bookmarkStart w:id="19" w:name="_Toc403770660"/>
      <w:r>
        <w:t>Exhibitions PAGE:</w:t>
      </w:r>
      <w:bookmarkEnd w:id="19"/>
    </w:p>
    <w:p w:rsidR="00203C58" w:rsidRPr="00203C58" w:rsidRDefault="00203C58" w:rsidP="00203C58">
      <w:r>
        <w:rPr>
          <w:noProof/>
          <w:lang w:val="en-CA" w:eastAsia="en-CA"/>
        </w:rPr>
        <w:drawing>
          <wp:inline distT="0" distB="0" distL="0" distR="0" wp14:anchorId="40A8B2A8" wp14:editId="46FA54EA">
            <wp:extent cx="6400800" cy="359854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8" w:rsidRPr="00203C58" w:rsidRDefault="00203C58" w:rsidP="00203C58"/>
    <w:p w:rsidR="009E5B1C" w:rsidRDefault="00203C58" w:rsidP="00203C58">
      <w:pPr>
        <w:pStyle w:val="Heading2"/>
      </w:pPr>
      <w:bookmarkStart w:id="20" w:name="_Toc403770661"/>
      <w:r>
        <w:t>Galleries page:</w:t>
      </w:r>
      <w:bookmarkEnd w:id="20"/>
    </w:p>
    <w:p w:rsidR="008A6813" w:rsidRPr="008A6813" w:rsidRDefault="008A6813" w:rsidP="008A6813">
      <w:r>
        <w:rPr>
          <w:noProof/>
          <w:lang w:val="en-CA" w:eastAsia="en-CA"/>
        </w:rPr>
        <w:drawing>
          <wp:inline distT="0" distB="0" distL="0" distR="0" wp14:anchorId="0197B5E1" wp14:editId="73723B03">
            <wp:extent cx="6400800" cy="35985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8" w:rsidRDefault="00203C58" w:rsidP="00203C58">
      <w:pPr>
        <w:pStyle w:val="Heading2"/>
      </w:pPr>
      <w:bookmarkStart w:id="21" w:name="_Toc403770662"/>
      <w:r>
        <w:t>Consultaion &amp; Prints Page:</w:t>
      </w:r>
      <w:bookmarkEnd w:id="21"/>
    </w:p>
    <w:p w:rsidR="00203C58" w:rsidRDefault="00203C58" w:rsidP="00203C58">
      <w:r>
        <w:rPr>
          <w:noProof/>
          <w:lang w:val="en-CA" w:eastAsia="en-CA"/>
        </w:rPr>
        <w:drawing>
          <wp:inline distT="0" distB="0" distL="0" distR="0" wp14:anchorId="03233ACD" wp14:editId="37AD92A8">
            <wp:extent cx="6400800" cy="359854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58" w:rsidRDefault="00203C58" w:rsidP="00203C58">
      <w:pPr>
        <w:pStyle w:val="Heading2"/>
      </w:pPr>
      <w:bookmarkStart w:id="22" w:name="_Toc403770663"/>
      <w:r>
        <w:lastRenderedPageBreak/>
        <w:t>Contact:</w:t>
      </w:r>
      <w:bookmarkEnd w:id="22"/>
    </w:p>
    <w:p w:rsidR="00203C58" w:rsidRPr="00203C58" w:rsidRDefault="002414F7" w:rsidP="00203C58">
      <w:r>
        <w:rPr>
          <w:noProof/>
          <w:lang w:val="en-CA" w:eastAsia="en-CA"/>
        </w:rPr>
        <w:drawing>
          <wp:inline distT="0" distB="0" distL="0" distR="0" wp14:anchorId="247BEFF8" wp14:editId="61E04EB5">
            <wp:extent cx="6400800" cy="35985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CA" w:eastAsia="en-CA"/>
        </w:rPr>
        <w:t xml:space="preserve"> </w:t>
      </w:r>
    </w:p>
    <w:p w:rsidR="00A022B4" w:rsidRDefault="00A022B4"/>
    <w:p w:rsidR="00A022B4" w:rsidRDefault="00A022B4" w:rsidP="00A022B4">
      <w:pPr>
        <w:pStyle w:val="Heading1"/>
      </w:pPr>
      <w:bookmarkStart w:id="23" w:name="_Toc403770664"/>
      <w:r>
        <w:t>Key features</w:t>
      </w:r>
      <w:bookmarkEnd w:id="23"/>
      <w:r>
        <w:t xml:space="preserve"> </w:t>
      </w:r>
    </w:p>
    <w:p w:rsidR="00A022B4" w:rsidRDefault="00A022B4" w:rsidP="00A022B4">
      <w:pPr>
        <w:pStyle w:val="Heading2"/>
      </w:pPr>
      <w:bookmarkStart w:id="24" w:name="_Toc403770665"/>
      <w:r>
        <w:t>Messaging system</w:t>
      </w:r>
      <w:r w:rsidR="00066F03">
        <w:t>:</w:t>
      </w:r>
      <w:bookmarkEnd w:id="24"/>
    </w:p>
    <w:p w:rsidR="00066F03" w:rsidRDefault="00066F03" w:rsidP="00066F03">
      <w:r>
        <w:t xml:space="preserve">Sends well formatted emails with the </w:t>
      </w:r>
      <w:r w:rsidR="00AC415A">
        <w:t>user’</w:t>
      </w:r>
      <w:r>
        <w:t xml:space="preserve">s inputs. </w:t>
      </w:r>
    </w:p>
    <w:p w:rsidR="00066F03" w:rsidRDefault="00AC415A" w:rsidP="00AC415A">
      <w:pPr>
        <w:pStyle w:val="Heading3"/>
      </w:pPr>
      <w:bookmarkStart w:id="25" w:name="_Toc403770666"/>
      <w:r>
        <w:t xml:space="preserve">email </w:t>
      </w:r>
      <w:r w:rsidR="00066F03">
        <w:t>Format</w:t>
      </w:r>
      <w:r>
        <w:t xml:space="preserve"> example</w:t>
      </w:r>
      <w:r w:rsidR="00066F03">
        <w:t>:</w:t>
      </w:r>
      <w:bookmarkEnd w:id="25"/>
    </w:p>
    <w:p w:rsidR="00066F03" w:rsidRDefault="00066F03" w:rsidP="00066F03">
      <w:r>
        <w:rPr>
          <w:noProof/>
          <w:lang w:val="en-CA" w:eastAsia="en-CA"/>
        </w:rPr>
        <w:drawing>
          <wp:inline distT="0" distB="0" distL="0" distR="0" wp14:anchorId="03371968" wp14:editId="6820B3C2">
            <wp:extent cx="6486525" cy="22002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340" t="-793" b="39650"/>
                    <a:stretch/>
                  </pic:blipFill>
                  <pic:spPr bwMode="auto">
                    <a:xfrm>
                      <a:off x="0" y="0"/>
                      <a:ext cx="648652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DEC" w:rsidRDefault="00787DEC" w:rsidP="00671490">
      <w:pPr>
        <w:pStyle w:val="Heading3"/>
      </w:pPr>
    </w:p>
    <w:p w:rsidR="00787DEC" w:rsidRDefault="00787DEC" w:rsidP="00671490">
      <w:pPr>
        <w:pStyle w:val="Heading3"/>
      </w:pPr>
    </w:p>
    <w:p w:rsidR="00671490" w:rsidRDefault="00671490" w:rsidP="00671490">
      <w:pPr>
        <w:pStyle w:val="Heading3"/>
      </w:pPr>
      <w:bookmarkStart w:id="26" w:name="_Toc403770667"/>
      <w:r>
        <w:t>Sentence case CHECKER:</w:t>
      </w:r>
      <w:bookmarkEnd w:id="26"/>
    </w:p>
    <w:p w:rsidR="00671490" w:rsidRPr="00671490" w:rsidRDefault="00671490" w:rsidP="00671490">
      <w:r>
        <w:t xml:space="preserve">The sentence case checker insures </w:t>
      </w:r>
      <w:r w:rsidR="007B41FA">
        <w:t>that the</w:t>
      </w:r>
      <w:r>
        <w:t xml:space="preserve"> user input</w:t>
      </w:r>
      <w:r w:rsidR="00B748AF">
        <w:t>s</w:t>
      </w:r>
      <w:r>
        <w:t xml:space="preserve"> the proper information in to the </w:t>
      </w:r>
      <w:r w:rsidR="00AC415A">
        <w:t>forum</w:t>
      </w:r>
    </w:p>
    <w:p w:rsidR="00671490" w:rsidRDefault="00671490" w:rsidP="00671490">
      <w:r>
        <w:t>Subject: only accept</w:t>
      </w:r>
      <w:r w:rsidR="00AC415A">
        <w:t>s</w:t>
      </w:r>
      <w:r>
        <w:t xml:space="preserve"> </w:t>
      </w:r>
      <w:r w:rsidR="00066F03">
        <w:t xml:space="preserve">letter, white space and periods and commas </w:t>
      </w:r>
    </w:p>
    <w:p w:rsidR="00066F03" w:rsidRDefault="00066F03" w:rsidP="00671490">
      <w:r>
        <w:t>Name: only accepts letters and white spaces.</w:t>
      </w:r>
    </w:p>
    <w:p w:rsidR="00066F03" w:rsidRDefault="00066F03" w:rsidP="00671490">
      <w:r>
        <w:t>E-mail: only accepts a properly formatted email</w:t>
      </w:r>
    </w:p>
    <w:p w:rsidR="00066F03" w:rsidRPr="00671490" w:rsidRDefault="00066F03" w:rsidP="00671490">
      <w:r>
        <w:t xml:space="preserve"> Message: accepts any input</w:t>
      </w:r>
    </w:p>
    <w:p w:rsidR="00671490" w:rsidRDefault="00671490" w:rsidP="00671490">
      <w:pPr>
        <w:pStyle w:val="Heading3"/>
      </w:pPr>
      <w:bookmarkStart w:id="27" w:name="_Toc403770668"/>
      <w:r>
        <w:t>honeypot:</w:t>
      </w:r>
      <w:bookmarkEnd w:id="27"/>
    </w:p>
    <w:p w:rsidR="002464A3" w:rsidRPr="002464A3" w:rsidRDefault="00066F03" w:rsidP="002464A3">
      <w:r w:rsidRPr="002464A3">
        <w:t>The honeypot is an alternative to</w:t>
      </w:r>
      <w:r w:rsidR="002464A3" w:rsidRPr="002464A3">
        <w:t xml:space="preserve"> a captcha for</w:t>
      </w:r>
      <w:r w:rsidRPr="002464A3">
        <w:t xml:space="preserve"> stopping</w:t>
      </w:r>
      <w:r w:rsidR="00AC415A" w:rsidRPr="002464A3">
        <w:t xml:space="preserve"> r</w:t>
      </w:r>
      <w:r w:rsidR="002464A3" w:rsidRPr="002464A3">
        <w:t>obot inputs and spam; the honey</w:t>
      </w:r>
      <w:r w:rsidR="00AC415A" w:rsidRPr="002464A3">
        <w:t xml:space="preserve">pot was used since it </w:t>
      </w:r>
      <w:r w:rsidR="002464A3" w:rsidRPr="002464A3">
        <w:t>does</w:t>
      </w:r>
      <w:r w:rsidR="00AC415A" w:rsidRPr="002464A3">
        <w:t xml:space="preserve"> not require the user to waste their time </w:t>
      </w:r>
      <w:r w:rsidR="002464A3" w:rsidRPr="002464A3">
        <w:t xml:space="preserve">and input a captcha that prevents robots from spamming the site. The honey pot uses a hidden input which user can’t see but that robot will by default fill using </w:t>
      </w:r>
      <w:r w:rsidR="002464A3">
        <w:t>robot f</w:t>
      </w:r>
      <w:r w:rsidR="002464A3" w:rsidRPr="002464A3">
        <w:t>ramework</w:t>
      </w:r>
      <w:r w:rsidR="002464A3">
        <w:t xml:space="preserve"> text file, thus when this input is filled </w:t>
      </w:r>
      <w:r w:rsidR="00F03327">
        <w:t>the robot will be redirected to another page.</w:t>
      </w:r>
    </w:p>
    <w:p w:rsidR="002464A3" w:rsidRPr="00066F03" w:rsidRDefault="002464A3" w:rsidP="002464A3">
      <w:r>
        <w:t xml:space="preserve"> </w:t>
      </w:r>
    </w:p>
    <w:p w:rsidR="00A022B4" w:rsidRDefault="00A022B4" w:rsidP="00A022B4">
      <w:pPr>
        <w:pStyle w:val="Heading2"/>
      </w:pPr>
      <w:bookmarkStart w:id="28" w:name="_Toc403770669"/>
      <w:r>
        <w:t>Slideshow galleries</w:t>
      </w:r>
      <w:bookmarkEnd w:id="28"/>
      <w:r>
        <w:t xml:space="preserve"> </w:t>
      </w:r>
    </w:p>
    <w:p w:rsidR="002E4294" w:rsidRDefault="002E4294" w:rsidP="002E4294">
      <w:pPr>
        <w:pStyle w:val="Heading3"/>
      </w:pPr>
      <w:bookmarkStart w:id="29" w:name="_Toc403770670"/>
      <w:r w:rsidRPr="00FC6286">
        <w:t>continuously</w:t>
      </w:r>
      <w:r>
        <w:t xml:space="preserve"> rotating</w:t>
      </w:r>
      <w:r w:rsidRPr="00FC6286">
        <w:t xml:space="preserve"> images</w:t>
      </w:r>
      <w:r>
        <w:t>:</w:t>
      </w:r>
      <w:bookmarkEnd w:id="29"/>
    </w:p>
    <w:p w:rsidR="002E4294" w:rsidRDefault="002E4294" w:rsidP="002E4294">
      <w:r>
        <w:t xml:space="preserve">Use two simple Java </w:t>
      </w:r>
      <w:r w:rsidR="00AC15FE">
        <w:t>script functions to rotate the image on load of the screen</w:t>
      </w:r>
    </w:p>
    <w:p w:rsidR="00AC15FE" w:rsidRDefault="00AC15FE" w:rsidP="002E4294">
      <w:r>
        <w:rPr>
          <w:noProof/>
          <w:lang w:val="en-CA" w:eastAsia="en-CA"/>
        </w:rPr>
        <w:drawing>
          <wp:inline distT="0" distB="0" distL="0" distR="0" wp14:anchorId="5D583894" wp14:editId="1C7F75C9">
            <wp:extent cx="2457450" cy="1343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935" t="36262" r="9672" b="26417"/>
                    <a:stretch/>
                  </pic:blipFill>
                  <pic:spPr bwMode="auto">
                    <a:xfrm>
                      <a:off x="0" y="0"/>
                      <a:ext cx="245745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5FE" w:rsidRDefault="00AC15FE" w:rsidP="00AC15FE">
      <w:pPr>
        <w:pStyle w:val="Heading3"/>
      </w:pPr>
      <w:bookmarkStart w:id="30" w:name="_Toc403770671"/>
      <w:r>
        <w:t>Previous and next buttons:</w:t>
      </w:r>
      <w:bookmarkEnd w:id="30"/>
    </w:p>
    <w:p w:rsidR="00AC15FE" w:rsidRPr="002E4294" w:rsidRDefault="00787DEC" w:rsidP="002E4294">
      <w:r w:rsidRPr="00AC15FE">
        <w:rPr>
          <w:noProof/>
          <w:lang w:val="en-CA" w:eastAsia="en-CA"/>
        </w:rPr>
        <w:drawing>
          <wp:anchor distT="0" distB="0" distL="114300" distR="114300" simplePos="0" relativeHeight="251712512" behindDoc="0" locked="0" layoutInCell="1" allowOverlap="1" wp14:anchorId="0F124715" wp14:editId="4B3DBAE2">
            <wp:simplePos x="0" y="0"/>
            <wp:positionH relativeFrom="margin">
              <wp:posOffset>685800</wp:posOffset>
            </wp:positionH>
            <wp:positionV relativeFrom="margin">
              <wp:posOffset>5667375</wp:posOffset>
            </wp:positionV>
            <wp:extent cx="200025" cy="323850"/>
            <wp:effectExtent l="0" t="0" r="9525" b="0"/>
            <wp:wrapSquare wrapText="bothSides"/>
            <wp:docPr id="22" name="Picture 22" descr="C:\Users\3370sohail\Documents\comp tech\ics3u\knowles assigment 1 data\25-dark-horizontal-nav\rightarr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370sohail\Documents\comp tech\ics3u\knowles assigment 1 data\25-dark-horizontal-nav\rightarrow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000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C15FE" w:rsidRPr="00AC15FE">
        <w:rPr>
          <w:noProof/>
          <w:lang w:val="en-CA" w:eastAsia="en-CA"/>
        </w:rPr>
        <w:drawing>
          <wp:inline distT="0" distB="0" distL="0" distR="0" wp14:anchorId="5664A236" wp14:editId="6DAFCB4E">
            <wp:extent cx="200025" cy="323850"/>
            <wp:effectExtent l="0" t="0" r="9525" b="0"/>
            <wp:docPr id="43" name="Picture 43" descr="C:\Users\3370sohail\Documents\comp tech\ics3u\knowles assigment 1 data\25-dark-horizontal-nav\rightarr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370sohail\Documents\comp tech\ics3u\knowles assigment 1 data\25-dark-horizontal-nav\rightarrow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DEC" w:rsidRDefault="00AC15FE" w:rsidP="00B748AF">
      <w:r>
        <w:t xml:space="preserve">These button allow users to </w:t>
      </w:r>
      <w:r w:rsidR="003D3672">
        <w:t>skip images in the slide show or go back and look at one they might have liked and would like to order.</w:t>
      </w:r>
    </w:p>
    <w:p w:rsidR="00B748AF" w:rsidRPr="002E4294" w:rsidRDefault="00B748AF" w:rsidP="00B748AF"/>
    <w:p w:rsidR="009C1CE8" w:rsidRDefault="003D3672" w:rsidP="00145F24">
      <w:pPr>
        <w:pStyle w:val="Heading2"/>
      </w:pPr>
      <w:bookmarkStart w:id="31" w:name="_Toc403770672"/>
      <w:r>
        <w:t>simple drop downs:</w:t>
      </w:r>
      <w:bookmarkEnd w:id="31"/>
    </w:p>
    <w:p w:rsidR="003D3672" w:rsidRDefault="003D3672" w:rsidP="00F93E12">
      <w:r>
        <w:t>The drop downs allow for less clutter on the page and which makes the reader compiled to stay on the page</w:t>
      </w:r>
      <w:r w:rsidR="00B748AF">
        <w:t xml:space="preserve"> and</w:t>
      </w:r>
      <w:r>
        <w:t xml:space="preserve"> expand the drop down</w:t>
      </w:r>
      <w:r w:rsidR="00B748AF">
        <w:t>.</w:t>
      </w:r>
      <w:r>
        <w:t xml:space="preserve"> </w:t>
      </w:r>
      <w:r w:rsidR="00B748AF">
        <w:t>Thus</w:t>
      </w:r>
      <w:r>
        <w:t xml:space="preserve"> </w:t>
      </w:r>
      <w:r w:rsidR="00B748AF">
        <w:t xml:space="preserve">user actually reads the page and dose not </w:t>
      </w:r>
      <w:r>
        <w:t xml:space="preserve">glimpsing over </w:t>
      </w:r>
      <w:r w:rsidR="00B748AF">
        <w:t xml:space="preserve">it. </w:t>
      </w:r>
    </w:p>
    <w:p w:rsidR="00F93E12" w:rsidRDefault="00F93E12" w:rsidP="00F93E12"/>
    <w:p w:rsidR="003D3672" w:rsidRDefault="003D3672" w:rsidP="003D3672">
      <w:pPr>
        <w:pStyle w:val="Heading1"/>
      </w:pPr>
      <w:bookmarkStart w:id="32" w:name="_Toc403770673"/>
      <w:r>
        <w:lastRenderedPageBreak/>
        <w:t>Conclusion</w:t>
      </w:r>
      <w:bookmarkEnd w:id="32"/>
      <w:r>
        <w:t xml:space="preserve"> </w:t>
      </w:r>
    </w:p>
    <w:p w:rsidR="00A13AE8" w:rsidRPr="00A13AE8" w:rsidRDefault="00A13AE8" w:rsidP="00A13AE8">
      <w:pPr>
        <w:pStyle w:val="Heading2"/>
      </w:pPr>
      <w:bookmarkStart w:id="33" w:name="_Toc403770674"/>
      <w:r>
        <w:t>Beta tester review:</w:t>
      </w:r>
      <w:bookmarkEnd w:id="33"/>
      <w:r>
        <w:t xml:space="preserve"> </w:t>
      </w:r>
    </w:p>
    <w:p w:rsidR="003D3672" w:rsidRDefault="003D3672" w:rsidP="003D3672">
      <w:r>
        <w:t>Overall after the site had been presented to some beta tester</w:t>
      </w:r>
      <w:r w:rsidR="00A13AE8">
        <w:t xml:space="preserve"> (select member of port credit secondary)</w:t>
      </w:r>
      <w:r>
        <w:t xml:space="preserve"> it receives good reviews. </w:t>
      </w:r>
      <w:r w:rsidR="00A13AE8">
        <w:t>The tester all found the site very simplistic and easy to use, many people commented that the ability to change</w:t>
      </w:r>
      <w:r w:rsidR="00B748AF">
        <w:t xml:space="preserve"> the image of the slide show</w:t>
      </w:r>
      <w:r w:rsidR="00A13AE8">
        <w:t xml:space="preserve"> was a nice touch.  The testers also commented that the messaging system was very nice and that they like</w:t>
      </w:r>
      <w:r w:rsidR="00B748AF">
        <w:t>d how they did</w:t>
      </w:r>
      <w:r w:rsidR="00A13AE8">
        <w:t xml:space="preserve"> not </w:t>
      </w:r>
      <w:r w:rsidR="00B748AF">
        <w:t>have to input a captcha.</w:t>
      </w:r>
      <w:r w:rsidR="00A13AE8">
        <w:t xml:space="preserve"> </w:t>
      </w:r>
      <w:r w:rsidR="00B748AF">
        <w:t>Although a few people</w:t>
      </w:r>
      <w:r w:rsidR="00A13AE8">
        <w:t xml:space="preserve"> expressed some concern</w:t>
      </w:r>
      <w:r w:rsidR="00B748AF">
        <w:t xml:space="preserve"> as to how</w:t>
      </w:r>
      <w:r w:rsidR="00A13AE8">
        <w:t xml:space="preserve"> you could</w:t>
      </w:r>
      <w:r w:rsidR="00B748AF">
        <w:t xml:space="preserve"> send an email use anyone’s</w:t>
      </w:r>
      <w:r w:rsidR="00A13AE8">
        <w:t xml:space="preserve"> email</w:t>
      </w:r>
      <w:r w:rsidR="00B748AF">
        <w:t xml:space="preserve"> address</w:t>
      </w:r>
      <w:r w:rsidR="00A13AE8">
        <w:t xml:space="preserve"> and it would send </w:t>
      </w:r>
      <w:r w:rsidR="00B748AF">
        <w:t xml:space="preserve">the </w:t>
      </w:r>
      <w:r w:rsidR="00A13AE8">
        <w:t>email</w:t>
      </w:r>
      <w:r w:rsidR="00B748AF">
        <w:t xml:space="preserve"> under</w:t>
      </w:r>
      <w:r w:rsidR="00A13AE8">
        <w:t xml:space="preserve"> </w:t>
      </w:r>
      <w:r w:rsidR="00B748AF">
        <w:t>that</w:t>
      </w:r>
      <w:r w:rsidR="00A13AE8">
        <w:t xml:space="preserve"> email address. In addition the tester felt that </w:t>
      </w:r>
      <w:r w:rsidR="00FC35E5">
        <w:t xml:space="preserve">there </w:t>
      </w:r>
      <w:r w:rsidR="00A13AE8">
        <w:t>should be a limit to the amount of emails a user can send</w:t>
      </w:r>
      <w:r w:rsidR="00FC35E5">
        <w:t>,</w:t>
      </w:r>
      <w:r w:rsidR="00A13AE8">
        <w:t xml:space="preserve"> but when this</w:t>
      </w:r>
      <w:r w:rsidR="00FC35E5">
        <w:t xml:space="preserve"> feature</w:t>
      </w:r>
      <w:r w:rsidR="00A13AE8">
        <w:t xml:space="preserve"> was talked about with the client she did not approve of it. The site got very nice reviews and has appealed to people for is slick and simplistic design</w:t>
      </w:r>
      <w:r w:rsidR="00FC35E5">
        <w:t>.</w:t>
      </w:r>
      <w:r w:rsidR="00A13AE8">
        <w:t xml:space="preserve">    </w:t>
      </w:r>
    </w:p>
    <w:p w:rsidR="00A13AE8" w:rsidRDefault="00A13AE8" w:rsidP="003D3672"/>
    <w:p w:rsidR="00A13AE8" w:rsidRDefault="00A13AE8" w:rsidP="00A13AE8">
      <w:pPr>
        <w:pStyle w:val="Heading2"/>
      </w:pPr>
      <w:bookmarkStart w:id="34" w:name="_Toc403770675"/>
      <w:r>
        <w:t>next steps (if contract is renwed):</w:t>
      </w:r>
      <w:bookmarkEnd w:id="34"/>
    </w:p>
    <w:p w:rsidR="00A13AE8" w:rsidRDefault="00A13AE8" w:rsidP="00A13AE8">
      <w:r>
        <w:t xml:space="preserve">Upon renewal </w:t>
      </w:r>
      <w:r w:rsidR="00F93E12">
        <w:t>of contract many things can be add if the certain restraints are lifted from the client’s requirement.</w:t>
      </w:r>
    </w:p>
    <w:p w:rsidR="00F93E12" w:rsidRDefault="00F93E12" w:rsidP="00F93E12">
      <w:pPr>
        <w:pStyle w:val="Heading3"/>
      </w:pPr>
      <w:bookmarkStart w:id="35" w:name="_Toc403770676"/>
      <w:r>
        <w:t>Reviewing section:</w:t>
      </w:r>
      <w:bookmarkEnd w:id="35"/>
    </w:p>
    <w:p w:rsidR="00F93E12" w:rsidRDefault="00F93E12" w:rsidP="00F93E12">
      <w:r>
        <w:t xml:space="preserve">This page will feature a forum that allows people </w:t>
      </w:r>
      <w:r w:rsidR="002532E2">
        <w:t>to</w:t>
      </w:r>
      <w:r>
        <w:t xml:space="preserve"> review the </w:t>
      </w:r>
      <w:r w:rsidR="002532E2">
        <w:t>client’s</w:t>
      </w:r>
      <w:r>
        <w:t xml:space="preserve"> photos and rate them. Since this requires a data base this could not be implemented in this website.</w:t>
      </w:r>
    </w:p>
    <w:p w:rsidR="00F93E12" w:rsidRDefault="002E63DD" w:rsidP="00F93E12">
      <w:pPr>
        <w:pStyle w:val="Heading3"/>
      </w:pPr>
      <w:bookmarkStart w:id="36" w:name="_Toc403770677"/>
      <w:r>
        <w:t xml:space="preserve">wedsite </w:t>
      </w:r>
      <w:r w:rsidR="00F93E12">
        <w:t>Search:</w:t>
      </w:r>
      <w:bookmarkEnd w:id="36"/>
    </w:p>
    <w:p w:rsidR="002E63DD" w:rsidRDefault="002E63DD" w:rsidP="002E63DD">
      <w:r>
        <w:t>By using a data base a search can be implemented on the website so that user can search for images, pricing and other such things.</w:t>
      </w:r>
    </w:p>
    <w:p w:rsidR="002E63DD" w:rsidRDefault="002E63DD" w:rsidP="002E63DD">
      <w:pPr>
        <w:pStyle w:val="Heading3"/>
      </w:pPr>
      <w:bookmarkStart w:id="37" w:name="_Toc403770678"/>
      <w:r>
        <w:t>Message LIMITING:</w:t>
      </w:r>
      <w:bookmarkEnd w:id="37"/>
    </w:p>
    <w:p w:rsidR="002E63DD" w:rsidRPr="002E63DD" w:rsidRDefault="002E63DD" w:rsidP="002E63DD">
      <w:r>
        <w:t>This will allow user</w:t>
      </w:r>
      <w:r w:rsidR="00A84280">
        <w:t>s</w:t>
      </w:r>
      <w:r>
        <w:t xml:space="preserve"> to only send a certain number of messages and when the client has looked over their email</w:t>
      </w:r>
      <w:r w:rsidR="002532E2">
        <w:t>,</w:t>
      </w:r>
      <w:r>
        <w:t xml:space="preserve"> they would just go to the site and uses </w:t>
      </w:r>
      <w:r w:rsidR="00B12810">
        <w:t>their</w:t>
      </w:r>
      <w:r>
        <w:t xml:space="preserve"> code input </w:t>
      </w:r>
      <w:r w:rsidR="00B12810">
        <w:t>on the massager and rest</w:t>
      </w:r>
      <w:r>
        <w:t xml:space="preserve"> the limiter.   </w:t>
      </w:r>
    </w:p>
    <w:p w:rsidR="00F93E12" w:rsidRPr="00F93E12" w:rsidRDefault="00F93E12" w:rsidP="00F93E12"/>
    <w:p w:rsidR="00717266" w:rsidRDefault="00717266"/>
    <w:p w:rsidR="00717266" w:rsidRDefault="008271A4" w:rsidP="008271A4">
      <w:pPr>
        <w:pStyle w:val="Heading1"/>
      </w:pPr>
      <w:bookmarkStart w:id="38" w:name="_Toc403770679"/>
      <w:r>
        <w:lastRenderedPageBreak/>
        <w:t>Index</w:t>
      </w:r>
      <w:bookmarkEnd w:id="38"/>
      <w:r>
        <w:t xml:space="preserve"> </w:t>
      </w:r>
    </w:p>
    <w:p w:rsidR="00717266" w:rsidRDefault="00717266" w:rsidP="008271A4">
      <w:pPr>
        <w:pStyle w:val="Heading2"/>
      </w:pPr>
      <w:bookmarkStart w:id="39" w:name="_Toc403770680"/>
      <w:r>
        <w:t>Figure 1.</w:t>
      </w:r>
      <w:bookmarkEnd w:id="39"/>
    </w:p>
    <w:p w:rsidR="00150CAE" w:rsidRDefault="00150CAE">
      <w:r>
        <w:rPr>
          <w:noProof/>
          <w:lang w:val="en-CA" w:eastAsia="en-CA"/>
        </w:rPr>
        <w:drawing>
          <wp:inline distT="0" distB="0" distL="0" distR="0">
            <wp:extent cx="4572396" cy="242032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nn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4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266" w:rsidRDefault="00717266"/>
    <w:p w:rsidR="00717266" w:rsidRDefault="00717266"/>
    <w:p w:rsidR="00717266" w:rsidRDefault="00717266"/>
    <w:sectPr w:rsidR="00717266" w:rsidSect="00203C58">
      <w:headerReference w:type="default" r:id="rId25"/>
      <w:footerReference w:type="default" r:id="rId26"/>
      <w:pgSz w:w="12240" w:h="15840"/>
      <w:pgMar w:top="1440" w:right="1080" w:bottom="144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5F51" w:rsidRDefault="00095F51">
      <w:r>
        <w:separator/>
      </w:r>
    </w:p>
    <w:p w:rsidR="00095F51" w:rsidRDefault="00095F51"/>
  </w:endnote>
  <w:endnote w:type="continuationSeparator" w:id="0">
    <w:p w:rsidR="00095F51" w:rsidRDefault="00095F51">
      <w:r>
        <w:continuationSeparator/>
      </w:r>
    </w:p>
    <w:p w:rsidR="00095F51" w:rsidRDefault="00095F5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Footer table"/>
    </w:tblPr>
    <w:tblGrid>
      <w:gridCol w:w="1512"/>
      <w:gridCol w:w="7056"/>
      <w:gridCol w:w="1512"/>
    </w:tblGrid>
    <w:tr w:rsidR="00F93E12">
      <w:sdt>
        <w:sdtPr>
          <w:alias w:val="Date"/>
          <w:tag w:val=""/>
          <w:id w:val="-600561709"/>
          <w:dataBinding w:prefixMappings="xmlns:ns0='http://schemas.microsoft.com/office/2006/coverPageProps' " w:xpath="/ns0:CoverPageProperties[1]/ns0:PublishDate[1]" w:storeItemID="{55AF091B-3C7A-41E3-B477-F2FDAA23CFDA}"/>
          <w:date w:fullDate="2014-11-01T00:00:00Z">
            <w:dateFormat w:val="M/d/yyyy"/>
            <w:lid w:val="en-US"/>
            <w:storeMappedDataAs w:val="dateTime"/>
            <w:calendar w:val="gregorian"/>
          </w:date>
        </w:sdtPr>
        <w:sdtContent>
          <w:tc>
            <w:tcPr>
              <w:tcW w:w="750" w:type="pct"/>
            </w:tcPr>
            <w:p w:rsidR="00F93E12" w:rsidRDefault="00F93E12">
              <w:pPr>
                <w:pStyle w:val="Footer"/>
              </w:pPr>
              <w:r>
                <w:t>11/1/2014</w:t>
              </w:r>
            </w:p>
          </w:tc>
        </w:sdtContent>
      </w:sdt>
      <w:sdt>
        <w:sdtPr>
          <w:alias w:val="Title"/>
          <w:tag w:val=""/>
          <w:id w:val="1374816167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3500" w:type="pct"/>
            </w:tcPr>
            <w:p w:rsidR="00F93E12" w:rsidRDefault="00F93E12" w:rsidP="006E2177">
              <w:pPr>
                <w:pStyle w:val="Footer"/>
                <w:jc w:val="center"/>
              </w:pPr>
              <w:r>
                <w:t xml:space="preserve">Project </w:t>
              </w:r>
              <w:r w:rsidR="006E2177">
                <w:t xml:space="preserve">Document </w:t>
              </w:r>
            </w:p>
          </w:tc>
        </w:sdtContent>
      </w:sdt>
      <w:tc>
        <w:tcPr>
          <w:tcW w:w="750" w:type="pct"/>
        </w:tcPr>
        <w:p w:rsidR="00F93E12" w:rsidRDefault="00F93E12">
          <w:pPr>
            <w:pStyle w:val="Footer"/>
            <w:jc w:val="right"/>
          </w:pPr>
          <w:r>
            <w:fldChar w:fldCharType="begin"/>
          </w:r>
          <w:r>
            <w:instrText xml:space="preserve"> PAGE  \* Arabic </w:instrText>
          </w:r>
          <w:r>
            <w:fldChar w:fldCharType="separate"/>
          </w:r>
          <w:r w:rsidR="006E2177">
            <w:rPr>
              <w:noProof/>
            </w:rPr>
            <w:t>1</w:t>
          </w:r>
          <w:r>
            <w:fldChar w:fldCharType="end"/>
          </w:r>
        </w:p>
      </w:tc>
    </w:tr>
  </w:tbl>
  <w:p w:rsidR="00F93E12" w:rsidRDefault="00F93E1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5F51" w:rsidRDefault="00095F51">
      <w:r>
        <w:separator/>
      </w:r>
    </w:p>
    <w:p w:rsidR="00095F51" w:rsidRDefault="00095F51"/>
  </w:footnote>
  <w:footnote w:type="continuationSeparator" w:id="0">
    <w:p w:rsidR="00095F51" w:rsidRDefault="00095F51">
      <w:r>
        <w:continuationSeparator/>
      </w:r>
    </w:p>
    <w:p w:rsidR="00095F51" w:rsidRDefault="00095F51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3E12" w:rsidRPr="009C7EF1" w:rsidRDefault="00F93E12">
    <w:pPr>
      <w:pStyle w:val="Header"/>
      <w:rPr>
        <w:lang w:val="en-CA"/>
      </w:rPr>
    </w:pPr>
    <w:r>
      <w:rPr>
        <w:lang w:val="en-CA"/>
      </w:rPr>
      <w:t xml:space="preserve">Sohail Hameed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FDA8B1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256D6D20"/>
    <w:multiLevelType w:val="hybridMultilevel"/>
    <w:tmpl w:val="B4DE4594"/>
    <w:lvl w:ilvl="0" w:tplc="A8B0EC6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03E267D"/>
    <w:multiLevelType w:val="multilevel"/>
    <w:tmpl w:val="70BC501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57B03AB7"/>
    <w:multiLevelType w:val="multilevel"/>
    <w:tmpl w:val="81143C8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07C2"/>
    <w:rsid w:val="00063675"/>
    <w:rsid w:val="00066F03"/>
    <w:rsid w:val="00095F51"/>
    <w:rsid w:val="000A1F6A"/>
    <w:rsid w:val="00112373"/>
    <w:rsid w:val="00145F24"/>
    <w:rsid w:val="00150CAE"/>
    <w:rsid w:val="00162DE1"/>
    <w:rsid w:val="00203C58"/>
    <w:rsid w:val="0021238B"/>
    <w:rsid w:val="002414F7"/>
    <w:rsid w:val="002464A3"/>
    <w:rsid w:val="002532E2"/>
    <w:rsid w:val="002A7109"/>
    <w:rsid w:val="002C2739"/>
    <w:rsid w:val="002E4294"/>
    <w:rsid w:val="002E63DD"/>
    <w:rsid w:val="00317F8D"/>
    <w:rsid w:val="003710D5"/>
    <w:rsid w:val="0037301F"/>
    <w:rsid w:val="003B7CC3"/>
    <w:rsid w:val="003D3672"/>
    <w:rsid w:val="003D7684"/>
    <w:rsid w:val="003E72E8"/>
    <w:rsid w:val="004541D5"/>
    <w:rsid w:val="00457D97"/>
    <w:rsid w:val="00485106"/>
    <w:rsid w:val="004B420E"/>
    <w:rsid w:val="004D2BB7"/>
    <w:rsid w:val="005618B2"/>
    <w:rsid w:val="00592382"/>
    <w:rsid w:val="00594463"/>
    <w:rsid w:val="005E569B"/>
    <w:rsid w:val="005F07C2"/>
    <w:rsid w:val="00671490"/>
    <w:rsid w:val="006E2177"/>
    <w:rsid w:val="00713510"/>
    <w:rsid w:val="00717266"/>
    <w:rsid w:val="00765551"/>
    <w:rsid w:val="00787DEC"/>
    <w:rsid w:val="007B41FA"/>
    <w:rsid w:val="007C5031"/>
    <w:rsid w:val="007D7376"/>
    <w:rsid w:val="0080458C"/>
    <w:rsid w:val="008271A4"/>
    <w:rsid w:val="008A6813"/>
    <w:rsid w:val="008B74FA"/>
    <w:rsid w:val="008F48C5"/>
    <w:rsid w:val="00954E07"/>
    <w:rsid w:val="009C1CE8"/>
    <w:rsid w:val="009C7EF1"/>
    <w:rsid w:val="009E5B1C"/>
    <w:rsid w:val="00A022B4"/>
    <w:rsid w:val="00A13AE8"/>
    <w:rsid w:val="00A727A2"/>
    <w:rsid w:val="00A84280"/>
    <w:rsid w:val="00AC15FE"/>
    <w:rsid w:val="00AC415A"/>
    <w:rsid w:val="00AE1999"/>
    <w:rsid w:val="00B12810"/>
    <w:rsid w:val="00B748AF"/>
    <w:rsid w:val="00B92AD9"/>
    <w:rsid w:val="00C20093"/>
    <w:rsid w:val="00CF3AC3"/>
    <w:rsid w:val="00D92EEA"/>
    <w:rsid w:val="00E717A3"/>
    <w:rsid w:val="00E74FC6"/>
    <w:rsid w:val="00E95F0D"/>
    <w:rsid w:val="00EC6F5D"/>
    <w:rsid w:val="00F03327"/>
    <w:rsid w:val="00F30570"/>
    <w:rsid w:val="00F93E12"/>
    <w:rsid w:val="00FC3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BDAB88B-B880-4042-9A4E-DAABA1759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2"/>
        <w:sz w:val="22"/>
        <w:szCs w:val="22"/>
        <w:lang w:val="en-US" w:eastAsia="ja-JP" w:bidi="ar-SA"/>
        <w14:ligatures w14:val="standard"/>
      </w:rPr>
    </w:rPrDefault>
    <w:pPrDefault>
      <w:pPr>
        <w:spacing w:after="240" w:line="25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20" w:line="240" w:lineRule="auto"/>
      <w:ind w:left="72" w:right="72"/>
    </w:pPr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after="40"/>
      <w:outlineLvl w:val="0"/>
    </w:pPr>
    <w:rPr>
      <w:rFonts w:asciiTheme="majorHAnsi" w:eastAsiaTheme="majorEastAsia" w:hAnsiTheme="majorHAnsi" w:cstheme="majorBidi"/>
      <w:caps/>
      <w:color w:val="94B6D2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aps/>
      <w:color w:val="DD8047" w:themeColor="accent2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1"/>
    <w:qFormat/>
    <w:pPr>
      <w:keepNext/>
      <w:keepLines/>
      <w:spacing w:before="120"/>
      <w:outlineLvl w:val="2"/>
    </w:pPr>
    <w:rPr>
      <w:rFonts w:asciiTheme="majorHAnsi" w:eastAsiaTheme="majorEastAsia" w:hAnsiTheme="majorHAnsi" w:cstheme="majorBidi"/>
      <w:caps/>
      <w:color w:val="80865A" w:themeColor="accent3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aps/>
      <w:color w:val="94B6D2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DD8047" w:themeColor="accent2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aps/>
      <w:color w:val="80865A" w:themeColor="accent3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cap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iCs/>
      <w:cap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"/>
    <w:qFormat/>
    <w:pPr>
      <w:spacing w:after="0"/>
      <w:jc w:val="right"/>
    </w:pPr>
    <w:rPr>
      <w:rFonts w:asciiTheme="majorHAnsi" w:eastAsiaTheme="majorEastAsia" w:hAnsiTheme="majorHAnsi" w:cstheme="majorBidi"/>
      <w:caps/>
      <w:color w:val="DD8047" w:themeColor="accent2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aps/>
      <w:color w:val="DD8047" w:themeColor="accent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"/>
    <w:qFormat/>
    <w:pPr>
      <w:jc w:val="right"/>
    </w:pPr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"/>
    <w:rPr>
      <w:rFonts w:asciiTheme="majorHAnsi" w:eastAsiaTheme="majorEastAsia" w:hAnsiTheme="majorHAnsi" w:cstheme="majorBidi"/>
      <w:cap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-Accent1">
    <w:name w:val="Grid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29" w:type="dxa"/>
        <w:bottom w:w="29" w:type="dxa"/>
      </w:tblCellMar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styleId="GridTable4-Accent6">
    <w:name w:val="Grid Table 4 Accent 6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2-Accent1">
    <w:name w:val="List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6">
    <w:name w:val="Grid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1Light-Accent6">
    <w:name w:val="List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paragraph" w:styleId="Header">
    <w:name w:val="header"/>
    <w:basedOn w:val="Normal"/>
    <w:link w:val="HeaderChar"/>
    <w:uiPriority w:val="2"/>
    <w:unhideWhenUsed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2"/>
  </w:style>
  <w:style w:type="paragraph" w:styleId="Footer">
    <w:name w:val="footer"/>
    <w:basedOn w:val="Normal"/>
    <w:link w:val="FooterChar"/>
    <w:uiPriority w:val="2"/>
    <w:unhideWhenUsed/>
    <w:pPr>
      <w:spacing w:after="0"/>
    </w:pPr>
  </w:style>
  <w:style w:type="character" w:customStyle="1" w:styleId="FooterChar">
    <w:name w:val="Footer Char"/>
    <w:basedOn w:val="DefaultParagraphFont"/>
    <w:link w:val="Footer"/>
    <w:uiPriority w:val="2"/>
  </w:style>
  <w:style w:type="table" w:customStyle="1" w:styleId="Noborders">
    <w:name w:val="No borders"/>
    <w:basedOn w:val="TableNormal"/>
    <w:uiPriority w:val="99"/>
    <w:pPr>
      <w:spacing w:after="0" w:line="240" w:lineRule="auto"/>
    </w:pPr>
    <w:tblPr/>
  </w:style>
  <w:style w:type="table" w:styleId="GridTable1Light-Accent1">
    <w:name w:val="Grid Table 1 Light Accent 1"/>
    <w:aliases w:val="Sample questionnaires table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insideH w:val="single" w:sz="4" w:space="0" w:color="94B6D2" w:themeColor="accent1"/>
      </w:tblBorders>
      <w:tblCellMar>
        <w:top w:w="29" w:type="dxa"/>
        <w:bottom w:w="29" w:type="dxa"/>
      </w:tblCellMar>
    </w:tblPr>
    <w:tblStylePr w:type="firstRow">
      <w:rPr>
        <w:b w:val="0"/>
        <w:bCs/>
      </w:rPr>
      <w:tblPr/>
      <w:tcPr>
        <w:tcBorders>
          <w:top w:val="nil"/>
          <w:left w:val="nil"/>
          <w:bottom w:val="single" w:sz="12" w:space="0" w:color="94B6D2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styleId="GridTable2-Accent1">
    <w:name w:val="Grid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paragraph" w:customStyle="1" w:styleId="Logo">
    <w:name w:val="Logo"/>
    <w:basedOn w:val="Normal"/>
    <w:uiPriority w:val="1"/>
    <w:qFormat/>
    <w:pPr>
      <w:spacing w:after="1440"/>
      <w:jc w:val="right"/>
    </w:pPr>
    <w:rPr>
      <w:noProof/>
      <w:color w:val="59473F" w:themeColor="text2" w:themeShade="BF"/>
      <w:sz w:val="52"/>
      <w:szCs w:val="52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Pr>
      <w:rFonts w:ascii="Arial" w:hAnsi="Arial" w:cs="Arial"/>
      <w:vanish/>
      <w:sz w:val="16"/>
      <w:szCs w:val="16"/>
    </w:rPr>
  </w:style>
  <w:style w:type="paragraph" w:customStyle="1" w:styleId="Contactinfo">
    <w:name w:val="Contact info"/>
    <w:basedOn w:val="Normal"/>
    <w:uiPriority w:val="1"/>
    <w:qFormat/>
    <w:pPr>
      <w:spacing w:after="0"/>
      <w:jc w:val="right"/>
    </w:pPr>
    <w:rPr>
      <w:caps/>
    </w:rPr>
  </w:style>
  <w:style w:type="table" w:styleId="GridTable3-Accent3">
    <w:name w:val="Grid Table 3 Accent 3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GridTable5Dark-Accent3">
    <w:name w:val="Grid Table 5 Dark Accent 3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styleId="GridTable1Light-Accent3">
    <w:name w:val="Grid Table 1 Light Accent 3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Tabletext">
    <w:name w:val="Table text"/>
    <w:basedOn w:val="Normal"/>
    <w:uiPriority w:val="1"/>
    <w:qFormat/>
    <w:pPr>
      <w:spacing w:before="120" w:after="0"/>
    </w:pPr>
  </w:style>
  <w:style w:type="table" w:styleId="ListTable6Colorful-Accent2">
    <w:name w:val="List Table 6 Colorful Accent 2"/>
    <w:basedOn w:val="TableNormal"/>
    <w:uiPriority w:val="51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DD8047" w:themeColor="accent2"/>
        <w:bottom w:val="single" w:sz="4" w:space="0" w:color="DD804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GridTable1Light-Accent2">
    <w:name w:val="Grid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Bullet">
    <w:name w:val="List Bullet"/>
    <w:basedOn w:val="Normal"/>
    <w:uiPriority w:val="1"/>
    <w:unhideWhenUsed/>
    <w:pPr>
      <w:numPr>
        <w:numId w:val="2"/>
      </w:numPr>
    </w:pPr>
  </w:style>
  <w:style w:type="paragraph" w:styleId="ListParagraph">
    <w:name w:val="List Paragraph"/>
    <w:basedOn w:val="Normal"/>
    <w:uiPriority w:val="34"/>
    <w:unhideWhenUsed/>
    <w:qFormat/>
    <w:rsid w:val="003D768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0093"/>
    <w:rPr>
      <w:color w:val="F7B615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87DEC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787DE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87DE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77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sohailicsassigment2.site90.net/nav.html" TargetMode="External"/><Relationship Id="rId24" Type="http://schemas.openxmlformats.org/officeDocument/2006/relationships/image" Target="media/image14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3370sohail\AppData\Roaming\Microsoft\Templates\Project%20communication%20pla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1340378A84A347CEBC1F9A3908DC75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1A395B-2500-40DC-BFCF-FE652073EA8E}"/>
      </w:docPartPr>
      <w:docPartBody>
        <w:p w:rsidR="00E22867" w:rsidRDefault="00A47FFB">
          <w:pPr>
            <w:pStyle w:val="1340378A84A347CEBC1F9A3908DC7599"/>
          </w:pPr>
          <w:r>
            <w:t>[company name]</w:t>
          </w:r>
        </w:p>
      </w:docPartBody>
    </w:docPart>
    <w:docPart>
      <w:docPartPr>
        <w:name w:val="1F3183DFE99A4BED9F205EF9619786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C8C31D-F8AA-40EE-9C7C-A5CDFA470A49}"/>
      </w:docPartPr>
      <w:docPartBody>
        <w:p w:rsidR="00E22867" w:rsidRDefault="00A47FFB">
          <w:pPr>
            <w:pStyle w:val="1F3183DFE99A4BED9F205EF9619786C3"/>
          </w:pPr>
          <w:r>
            <w:t>[Company address]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comments="0"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7FFB"/>
    <w:rsid w:val="00552D57"/>
    <w:rsid w:val="00A47FFB"/>
    <w:rsid w:val="00C70693"/>
    <w:rsid w:val="00D93227"/>
    <w:rsid w:val="00E22867"/>
    <w:rsid w:val="00EE05E8"/>
    <w:rsid w:val="00FC3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CAC2D15F3A64CECA0E396D282090C20">
    <w:name w:val="2CAC2D15F3A64CECA0E396D282090C20"/>
  </w:style>
  <w:style w:type="paragraph" w:customStyle="1" w:styleId="65264F1234334C40A5591156B23E3BDF">
    <w:name w:val="65264F1234334C40A5591156B23E3BDF"/>
  </w:style>
  <w:style w:type="paragraph" w:customStyle="1" w:styleId="9E3D5BD15AC1498F8913E4631B5D5F38">
    <w:name w:val="9E3D5BD15AC1498F8913E4631B5D5F38"/>
  </w:style>
  <w:style w:type="paragraph" w:customStyle="1" w:styleId="0FDEDA2D5191435B9A9021E379FCDA3F">
    <w:name w:val="0FDEDA2D5191435B9A9021E379FCDA3F"/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356EE03B59AB4BDF9C39616B26FA326B">
    <w:name w:val="356EE03B59AB4BDF9C39616B26FA326B"/>
  </w:style>
  <w:style w:type="paragraph" w:customStyle="1" w:styleId="E382BFA07D874D7FB4FFD375F85F86BD">
    <w:name w:val="E382BFA07D874D7FB4FFD375F85F86BD"/>
  </w:style>
  <w:style w:type="paragraph" w:customStyle="1" w:styleId="53702C97FF824F31BB592107679F4F8C">
    <w:name w:val="53702C97FF824F31BB592107679F4F8C"/>
  </w:style>
  <w:style w:type="paragraph" w:customStyle="1" w:styleId="466DCF32F4AF472D92931553CF2468A1">
    <w:name w:val="466DCF32F4AF472D92931553CF2468A1"/>
  </w:style>
  <w:style w:type="paragraph" w:customStyle="1" w:styleId="323BCAE14AD6424E9E9002CDF049422E">
    <w:name w:val="323BCAE14AD6424E9E9002CDF049422E"/>
  </w:style>
  <w:style w:type="paragraph" w:customStyle="1" w:styleId="8A5C3A2BCF514F5588632DDA31D15900">
    <w:name w:val="8A5C3A2BCF514F5588632DDA31D15900"/>
  </w:style>
  <w:style w:type="paragraph" w:customStyle="1" w:styleId="E40386D73A2F4D01A06D73E3998A3BE4">
    <w:name w:val="E40386D73A2F4D01A06D73E3998A3BE4"/>
  </w:style>
  <w:style w:type="paragraph" w:customStyle="1" w:styleId="75696269D8AA4DAEA3898CCAD0128BEE">
    <w:name w:val="75696269D8AA4DAEA3898CCAD0128BEE"/>
  </w:style>
  <w:style w:type="paragraph" w:customStyle="1" w:styleId="1340378A84A347CEBC1F9A3908DC7599">
    <w:name w:val="1340378A84A347CEBC1F9A3908DC7599"/>
  </w:style>
  <w:style w:type="paragraph" w:customStyle="1" w:styleId="1F3183DFE99A4BED9F205EF9619786C3">
    <w:name w:val="1F3183DFE99A4BED9F205EF9619786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jpeg"/></Relationships>
</file>

<file path=word/theme/theme1.xml><?xml version="1.0" encoding="utf-8"?>
<a:theme xmlns:a="http://schemas.openxmlformats.org/drawingml/2006/main" name="Project communication pl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2014-11-01T00:00:00</PublishDate>
  <Abstract/>
  <CompanyAddress>ICS3u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F29840-ED91-4B8B-89A3-204E03A550E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216E5C-9DF3-4162-BF45-D5C85692C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communication plan</Template>
  <TotalTime>858</TotalTime>
  <Pages>15</Pages>
  <Words>1647</Words>
  <Characters>8205</Characters>
  <Application>Microsoft Office Word</Application>
  <DocSecurity>0</DocSecurity>
  <Lines>341</Lines>
  <Paragraphs>201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Communication Plan</vt:lpstr>
    </vt:vector>
  </TitlesOfParts>
  <Company>sohail hamed</Company>
  <LinksUpToDate>false</LinksUpToDate>
  <CharactersWithSpaces>9651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Document </dc:title>
  <dc:subject>barbara allan wedsite</dc:subject>
  <dc:creator>3370sohail</dc:creator>
  <cp:keywords/>
  <cp:lastModifiedBy>Sohail Hameed - Port Credit SS</cp:lastModifiedBy>
  <cp:revision>39</cp:revision>
  <dcterms:created xsi:type="dcterms:W3CDTF">2014-11-12T19:18:00Z</dcterms:created>
  <dcterms:modified xsi:type="dcterms:W3CDTF">2014-11-15T04:25:00Z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TC039920449991</vt:lpwstr>
  </property>
</Properties>
</file>